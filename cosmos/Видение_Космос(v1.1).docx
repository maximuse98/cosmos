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1E9" w:rsidRPr="006B442A" w:rsidRDefault="00423093">
      <w:pPr>
        <w:pStyle w:val="a4"/>
        <w:jc w:val="right"/>
        <w:rPr>
          <w:lang w:val="ru-RU"/>
        </w:rPr>
      </w:pPr>
      <w:r>
        <w:rPr>
          <w:lang w:val="ru-RU"/>
        </w:rPr>
        <w:t xml:space="preserve">Система учета продаж </w:t>
      </w:r>
      <w:r w:rsidRPr="006B442A">
        <w:rPr>
          <w:lang w:val="ru-RU"/>
        </w:rPr>
        <w:t>“</w:t>
      </w:r>
      <w:r>
        <w:rPr>
          <w:lang w:val="ru-RU"/>
        </w:rPr>
        <w:t>Космос</w:t>
      </w:r>
      <w:r w:rsidRPr="006B442A">
        <w:rPr>
          <w:lang w:val="ru-RU"/>
        </w:rPr>
        <w:t>”</w:t>
      </w:r>
    </w:p>
    <w:p w:rsidR="00CA31E9" w:rsidRPr="00CA31E9" w:rsidRDefault="00CA31E9">
      <w:pPr>
        <w:pStyle w:val="a4"/>
        <w:jc w:val="right"/>
        <w:rPr>
          <w:lang w:val="ru-RU"/>
        </w:rPr>
      </w:pPr>
      <w:r>
        <w:fldChar w:fldCharType="begin"/>
      </w:r>
      <w:r w:rsidRPr="00CA31E9">
        <w:rPr>
          <w:lang w:val="ru-RU"/>
        </w:rPr>
        <w:instrText xml:space="preserve"> </w:instrText>
      </w:r>
      <w:r>
        <w:instrText>TITLE</w:instrText>
      </w:r>
      <w:r w:rsidRPr="00CA31E9">
        <w:rPr>
          <w:lang w:val="ru-RU"/>
        </w:rPr>
        <w:instrText xml:space="preserve">  \* </w:instrText>
      </w:r>
      <w:r>
        <w:instrText>MERGEFORMAT</w:instrText>
      </w:r>
      <w:r w:rsidRPr="00CA31E9">
        <w:rPr>
          <w:lang w:val="ru-RU"/>
        </w:rPr>
        <w:instrText xml:space="preserve"> </w:instrText>
      </w:r>
      <w:r>
        <w:fldChar w:fldCharType="separate"/>
      </w:r>
      <w:r w:rsidRPr="00CA31E9">
        <w:rPr>
          <w:lang w:val="ru-RU"/>
        </w:rPr>
        <w:t>Видение</w:t>
      </w:r>
      <w:r>
        <w:fldChar w:fldCharType="end"/>
      </w:r>
    </w:p>
    <w:p w:rsidR="00CA31E9" w:rsidRPr="00CA31E9" w:rsidRDefault="00CA31E9">
      <w:pPr>
        <w:pStyle w:val="a4"/>
        <w:jc w:val="right"/>
        <w:rPr>
          <w:lang w:val="ru-RU"/>
        </w:rPr>
      </w:pPr>
    </w:p>
    <w:p w:rsidR="00CA31E9" w:rsidRPr="00CA31E9" w:rsidRDefault="00CA31E9">
      <w:pPr>
        <w:pStyle w:val="a4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7A3707">
        <w:rPr>
          <w:sz w:val="28"/>
          <w:lang w:val="ru-RU"/>
        </w:rPr>
        <w:t xml:space="preserve"> </w:t>
      </w:r>
      <w:r w:rsidRPr="00CA31E9">
        <w:rPr>
          <w:sz w:val="28"/>
          <w:lang w:val="ru-RU"/>
        </w:rPr>
        <w:t>1.</w:t>
      </w:r>
      <w:r w:rsidR="00875543">
        <w:rPr>
          <w:sz w:val="28"/>
          <w:lang w:val="ru-RU"/>
        </w:rPr>
        <w:t>1</w:t>
      </w:r>
    </w:p>
    <w:p w:rsidR="00CA31E9" w:rsidRPr="00CA31E9" w:rsidRDefault="00CA31E9">
      <w:pPr>
        <w:pStyle w:val="a4"/>
        <w:rPr>
          <w:sz w:val="28"/>
          <w:lang w:val="ru-RU"/>
        </w:rPr>
      </w:pPr>
    </w:p>
    <w:p w:rsidR="00CA31E9" w:rsidRPr="00CA31E9" w:rsidRDefault="00CA31E9" w:rsidP="008A0813">
      <w:pPr>
        <w:pStyle w:val="InfoBlue"/>
        <w:ind w:left="0"/>
        <w:rPr>
          <w:snapToGrid w:val="0"/>
          <w:lang w:val="ru-RU"/>
        </w:rPr>
      </w:pPr>
    </w:p>
    <w:p w:rsidR="00CA31E9" w:rsidRPr="00CA31E9" w:rsidRDefault="00CA31E9">
      <w:pPr>
        <w:rPr>
          <w:lang w:val="ru-RU"/>
        </w:rPr>
        <w:sectPr w:rsidR="00CA31E9" w:rsidRPr="00CA31E9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A31E9" w:rsidRDefault="00CA31E9">
      <w:pPr>
        <w:pStyle w:val="a4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A31E9">
        <w:tc>
          <w:tcPr>
            <w:tcW w:w="2304" w:type="dxa"/>
          </w:tcPr>
          <w:p w:rsidR="00CA31E9" w:rsidRDefault="00CA31E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CA31E9" w:rsidRDefault="00CA31E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CA31E9" w:rsidRDefault="00CA31E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CA31E9" w:rsidRDefault="00CA31E9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CA31E9">
        <w:tc>
          <w:tcPr>
            <w:tcW w:w="2304" w:type="dxa"/>
          </w:tcPr>
          <w:p w:rsidR="00CA31E9" w:rsidRDefault="00423093" w:rsidP="00875543">
            <w:pPr>
              <w:pStyle w:val="Tabletext"/>
            </w:pPr>
            <w:r>
              <w:t>2</w:t>
            </w:r>
            <w:r w:rsidR="00875543">
              <w:rPr>
                <w:lang w:val="ru-RU"/>
              </w:rPr>
              <w:t>5</w:t>
            </w:r>
            <w:r>
              <w:t>.0</w:t>
            </w:r>
            <w:r w:rsidR="00875543">
              <w:rPr>
                <w:lang w:val="ru-RU"/>
              </w:rPr>
              <w:t>9</w:t>
            </w:r>
            <w:r>
              <w:t>.2018</w:t>
            </w:r>
          </w:p>
        </w:tc>
        <w:tc>
          <w:tcPr>
            <w:tcW w:w="1152" w:type="dxa"/>
          </w:tcPr>
          <w:p w:rsidR="00CA31E9" w:rsidRDefault="0042309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A31E9" w:rsidRPr="00423093" w:rsidRDefault="0042309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Составление первичного документа</w:t>
            </w:r>
          </w:p>
        </w:tc>
        <w:tc>
          <w:tcPr>
            <w:tcW w:w="2304" w:type="dxa"/>
          </w:tcPr>
          <w:p w:rsidR="00CA31E9" w:rsidRPr="00875543" w:rsidRDefault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Кабаков, Маркелова, Малая</w:t>
            </w:r>
          </w:p>
        </w:tc>
      </w:tr>
      <w:tr w:rsidR="00CA31E9">
        <w:tc>
          <w:tcPr>
            <w:tcW w:w="2304" w:type="dxa"/>
          </w:tcPr>
          <w:p w:rsidR="00CA31E9" w:rsidRPr="00875543" w:rsidRDefault="00875543" w:rsidP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27.09.2018</w:t>
            </w:r>
          </w:p>
        </w:tc>
        <w:tc>
          <w:tcPr>
            <w:tcW w:w="1152" w:type="dxa"/>
          </w:tcPr>
          <w:p w:rsidR="00CA31E9" w:rsidRPr="00875543" w:rsidRDefault="00875543" w:rsidP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1.0.1</w:t>
            </w:r>
          </w:p>
        </w:tc>
        <w:tc>
          <w:tcPr>
            <w:tcW w:w="3744" w:type="dxa"/>
          </w:tcPr>
          <w:p w:rsidR="00CA31E9" w:rsidRPr="00875543" w:rsidRDefault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Обновление раздела о функционале</w:t>
            </w:r>
          </w:p>
        </w:tc>
        <w:tc>
          <w:tcPr>
            <w:tcW w:w="2304" w:type="dxa"/>
          </w:tcPr>
          <w:p w:rsidR="00CA31E9" w:rsidRPr="00875543" w:rsidRDefault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Кабаков, Тарнавская</w:t>
            </w:r>
          </w:p>
        </w:tc>
      </w:tr>
      <w:tr w:rsidR="00CA31E9">
        <w:tc>
          <w:tcPr>
            <w:tcW w:w="2304" w:type="dxa"/>
          </w:tcPr>
          <w:p w:rsidR="00CA31E9" w:rsidRPr="00875543" w:rsidRDefault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28.09.2018</w:t>
            </w:r>
          </w:p>
        </w:tc>
        <w:tc>
          <w:tcPr>
            <w:tcW w:w="1152" w:type="dxa"/>
          </w:tcPr>
          <w:p w:rsidR="00CA31E9" w:rsidRPr="00875543" w:rsidRDefault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1.0.2</w:t>
            </w:r>
          </w:p>
        </w:tc>
        <w:tc>
          <w:tcPr>
            <w:tcW w:w="3744" w:type="dxa"/>
          </w:tcPr>
          <w:p w:rsidR="00CA31E9" w:rsidRPr="00875543" w:rsidRDefault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Определение пользователей системы</w:t>
            </w:r>
          </w:p>
        </w:tc>
        <w:tc>
          <w:tcPr>
            <w:tcW w:w="2304" w:type="dxa"/>
          </w:tcPr>
          <w:p w:rsidR="00CA31E9" w:rsidRPr="00875543" w:rsidRDefault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Малая</w:t>
            </w:r>
          </w:p>
        </w:tc>
      </w:tr>
      <w:tr w:rsidR="00CA31E9">
        <w:tc>
          <w:tcPr>
            <w:tcW w:w="2304" w:type="dxa"/>
          </w:tcPr>
          <w:p w:rsidR="00CA31E9" w:rsidRPr="00875543" w:rsidRDefault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29.09.2018</w:t>
            </w:r>
          </w:p>
        </w:tc>
        <w:tc>
          <w:tcPr>
            <w:tcW w:w="1152" w:type="dxa"/>
          </w:tcPr>
          <w:p w:rsidR="00CA31E9" w:rsidRPr="00875543" w:rsidRDefault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3744" w:type="dxa"/>
          </w:tcPr>
          <w:p w:rsidR="00CA31E9" w:rsidRPr="00875543" w:rsidRDefault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Добавление системных требований</w:t>
            </w:r>
          </w:p>
        </w:tc>
        <w:tc>
          <w:tcPr>
            <w:tcW w:w="2304" w:type="dxa"/>
          </w:tcPr>
          <w:p w:rsidR="00CA31E9" w:rsidRPr="00875543" w:rsidRDefault="0087554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Маркелова</w:t>
            </w:r>
          </w:p>
        </w:tc>
      </w:tr>
    </w:tbl>
    <w:p w:rsidR="00CA31E9" w:rsidRDefault="00CA31E9"/>
    <w:p w:rsidR="00066AF5" w:rsidRDefault="00CA31E9" w:rsidP="00F8486B">
      <w:pPr>
        <w:pStyle w:val="a4"/>
      </w:pPr>
      <w:r>
        <w:br w:type="page"/>
      </w:r>
      <w:r w:rsidR="00066AF5">
        <w:lastRenderedPageBreak/>
        <w:t>Оглавление</w:t>
      </w:r>
    </w:p>
    <w:p w:rsidR="00863549" w:rsidRPr="009D340D" w:rsidRDefault="00066AF5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525421211" w:history="1">
        <w:r w:rsidR="00863549" w:rsidRPr="005D6C89">
          <w:rPr>
            <w:rStyle w:val="af"/>
            <w:noProof/>
          </w:rPr>
          <w:t>1.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Введение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_Toc525421211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4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12" w:history="1">
        <w:r w:rsidR="00863549" w:rsidRPr="005D6C89">
          <w:rPr>
            <w:rStyle w:val="af"/>
            <w:noProof/>
          </w:rPr>
          <w:t>1.1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Цель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_Toc525421212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4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13" w:history="1">
        <w:r w:rsidR="00863549" w:rsidRPr="005D6C89">
          <w:rPr>
            <w:rStyle w:val="af"/>
            <w:noProof/>
          </w:rPr>
          <w:t>1.2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Контекст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_Toc525421213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4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14" w:history="1">
        <w:r w:rsidR="00863549" w:rsidRPr="005D6C89">
          <w:rPr>
            <w:rStyle w:val="af"/>
            <w:noProof/>
          </w:rPr>
          <w:t>1.3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Определения, акронимы и сокращения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_Toc525421214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4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15" w:history="1">
        <w:r w:rsidR="00863549" w:rsidRPr="005D6C89">
          <w:rPr>
            <w:rStyle w:val="af"/>
            <w:noProof/>
          </w:rPr>
          <w:t>1.4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Ссылки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_Toc525421215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4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16" w:history="1">
        <w:r w:rsidR="00863549" w:rsidRPr="005D6C89">
          <w:rPr>
            <w:rStyle w:val="af"/>
            <w:noProof/>
          </w:rPr>
          <w:t>1.5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Краткое содержание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_Toc525421216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4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17" w:history="1">
        <w:r w:rsidR="00863549" w:rsidRPr="005D6C89">
          <w:rPr>
            <w:rStyle w:val="af"/>
            <w:noProof/>
          </w:rPr>
          <w:t>2.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Позиционирование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_Toc525421217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4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18" w:history="1">
        <w:r w:rsidR="00863549" w:rsidRPr="005D6C89">
          <w:rPr>
            <w:rStyle w:val="af"/>
            <w:noProof/>
          </w:rPr>
          <w:t>2.1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Деловые преимущества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_Toc525421218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4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19" w:history="1">
        <w:r w:rsidR="00863549" w:rsidRPr="005D6C89">
          <w:rPr>
            <w:rStyle w:val="af"/>
            <w:noProof/>
          </w:rPr>
          <w:t>2.2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Определение проблемы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_Toc525421219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4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20" w:history="1">
        <w:r w:rsidR="00863549" w:rsidRPr="005D6C89">
          <w:rPr>
            <w:rStyle w:val="af"/>
            <w:noProof/>
          </w:rPr>
          <w:t>2.3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Определение позиции изделия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_Toc525421220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5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21" w:history="1">
        <w:r w:rsidR="00863549" w:rsidRPr="005D6C89">
          <w:rPr>
            <w:rStyle w:val="af"/>
            <w:noProof/>
          </w:rPr>
          <w:t>3.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</w:rPr>
          <w:t>Описания совладельцев и пользователей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_Toc525421221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5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22" w:history="1">
        <w:r w:rsidR="00863549" w:rsidRPr="005D6C89">
          <w:rPr>
            <w:rStyle w:val="af"/>
            <w:noProof/>
          </w:rPr>
          <w:t>3.1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Демография рынка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_Toc525421222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5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23" w:history="1">
        <w:r w:rsidR="00863549" w:rsidRPr="005D6C89">
          <w:rPr>
            <w:rStyle w:val="af"/>
            <w:noProof/>
            <w:lang w:val="ru-RU"/>
          </w:rPr>
          <w:t>3.2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Сведения о совладельцах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_Toc525421223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5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24" w:history="1">
        <w:r w:rsidR="00863549" w:rsidRPr="005D6C89">
          <w:rPr>
            <w:rStyle w:val="af"/>
            <w:noProof/>
          </w:rPr>
          <w:t>3.3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Пользовательская среда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_Toc525421224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5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25" w:history="1">
        <w:r w:rsidR="00863549" w:rsidRPr="005D6C89">
          <w:rPr>
            <w:rStyle w:val="af"/>
            <w:noProof/>
          </w:rPr>
          <w:t>3.4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Профили пользователей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_Toc525421225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6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26" w:history="1">
        <w:r w:rsidR="00863549" w:rsidRPr="005D6C89">
          <w:rPr>
            <w:rStyle w:val="af"/>
            <w:noProof/>
          </w:rPr>
          <w:t>4.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Краткий обзор изделия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_Toc525421226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6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27" w:history="1">
        <w:r w:rsidR="00863549" w:rsidRPr="005D6C89">
          <w:rPr>
            <w:rStyle w:val="af"/>
            <w:noProof/>
          </w:rPr>
          <w:t>4.1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Перспектива изделия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_Toc525421227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6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28" w:history="1">
        <w:r w:rsidR="00863549" w:rsidRPr="005D6C89">
          <w:rPr>
            <w:rStyle w:val="af"/>
            <w:noProof/>
          </w:rPr>
          <w:t>4.2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Сводка возможностей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_Toc525421228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6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29" w:history="1">
        <w:r w:rsidR="00863549" w:rsidRPr="005D6C89">
          <w:rPr>
            <w:rStyle w:val="af"/>
            <w:noProof/>
          </w:rPr>
          <w:t>4.3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Предположения и зависимости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_Toc525421229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7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30" w:history="1">
        <w:r w:rsidR="00863549" w:rsidRPr="005D6C89">
          <w:rPr>
            <w:rStyle w:val="af"/>
            <w:noProof/>
          </w:rPr>
          <w:t>4.4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Стоимость и калькуляция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_Toc525421230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7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31" w:history="1">
        <w:r w:rsidR="00863549" w:rsidRPr="005D6C89">
          <w:rPr>
            <w:rStyle w:val="af"/>
            <w:noProof/>
          </w:rPr>
          <w:t>4.5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Лицензирование и инсталляция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_Toc525421231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7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32" w:history="1">
        <w:r w:rsidR="00863549" w:rsidRPr="005D6C89">
          <w:rPr>
            <w:rStyle w:val="af"/>
            <w:noProof/>
          </w:rPr>
          <w:t>5.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Возможности продукта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_Toc525421232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8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33" w:history="1">
        <w:r w:rsidR="00863549" w:rsidRPr="005D6C89">
          <w:rPr>
            <w:rStyle w:val="af"/>
            <w:noProof/>
          </w:rPr>
          <w:t>5.1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E41104">
          <w:rPr>
            <w:rStyle w:val="af"/>
            <w:noProof/>
            <w:lang w:val="ru-RU"/>
          </w:rPr>
          <w:t>Система учета клиентов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_Toc525421233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8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34" w:history="1">
        <w:r w:rsidR="00863549" w:rsidRPr="005D6C89">
          <w:rPr>
            <w:rStyle w:val="af"/>
            <w:noProof/>
          </w:rPr>
          <w:t>5.2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E41104">
          <w:rPr>
            <w:rStyle w:val="af"/>
            <w:noProof/>
            <w:lang w:val="ru-RU"/>
          </w:rPr>
          <w:t>Система обработки заказов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_Toc525421234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8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35" w:history="1">
        <w:r w:rsidR="00863549" w:rsidRPr="005D6C89">
          <w:rPr>
            <w:rStyle w:val="af"/>
            <w:noProof/>
          </w:rPr>
          <w:t>5.3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E41104">
          <w:rPr>
            <w:rStyle w:val="af"/>
            <w:noProof/>
            <w:lang w:val="ru-RU"/>
          </w:rPr>
          <w:t>Система взаимодействия со складом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_Toc525421235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8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36" w:history="1">
        <w:r w:rsidR="00863549" w:rsidRPr="005D6C89">
          <w:rPr>
            <w:rStyle w:val="af"/>
            <w:noProof/>
          </w:rPr>
          <w:t>6.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Ограничения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_Toc525421236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8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37" w:history="1">
        <w:r w:rsidR="00863549" w:rsidRPr="005D6C89">
          <w:rPr>
            <w:rStyle w:val="af"/>
            <w:noProof/>
          </w:rPr>
          <w:t>7.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Показатели качества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_Toc525421237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8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38" w:history="1">
        <w:r w:rsidR="00863549" w:rsidRPr="005D6C89">
          <w:rPr>
            <w:rStyle w:val="af"/>
            <w:noProof/>
          </w:rPr>
          <w:t>8.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Старшинство и приоритеты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_Toc525421238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8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39" w:history="1">
        <w:r w:rsidR="00863549" w:rsidRPr="005D6C89">
          <w:rPr>
            <w:rStyle w:val="af"/>
            <w:noProof/>
          </w:rPr>
          <w:t>9.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Другие требования к изделию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_Toc525421239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8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40" w:history="1">
        <w:r w:rsidR="00863549" w:rsidRPr="005D6C89">
          <w:rPr>
            <w:rStyle w:val="af"/>
            <w:noProof/>
          </w:rPr>
          <w:t>9.1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Применяемые стандарты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_Toc525421240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8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41" w:history="1">
        <w:r w:rsidR="00863549" w:rsidRPr="005D6C89">
          <w:rPr>
            <w:rStyle w:val="af"/>
            <w:noProof/>
          </w:rPr>
          <w:t>9.2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Системные требования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_Toc525421241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8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42" w:history="1">
        <w:r w:rsidR="00863549" w:rsidRPr="005D6C89">
          <w:rPr>
            <w:rStyle w:val="af"/>
            <w:noProof/>
          </w:rPr>
          <w:t>9.3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snapToGrid w:val="0"/>
            <w:lang w:val="ru-RU"/>
          </w:rPr>
          <w:t>Эксплуатационные требования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_Toc525421242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8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43" w:history="1">
        <w:r w:rsidR="00863549" w:rsidRPr="005D6C89">
          <w:rPr>
            <w:rStyle w:val="af"/>
            <w:noProof/>
          </w:rPr>
          <w:t>9.4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snapToGrid w:val="0"/>
            <w:lang w:val="ru-RU"/>
          </w:rPr>
          <w:t>Требования к окружающей среде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_Toc525421243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9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10"/>
        <w:tabs>
          <w:tab w:val="left" w:pos="864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44" w:history="1">
        <w:r w:rsidR="00863549" w:rsidRPr="005D6C89">
          <w:rPr>
            <w:rStyle w:val="af"/>
            <w:noProof/>
          </w:rPr>
          <w:t>10.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Требования к документации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_Toc525421244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9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2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45" w:history="1">
        <w:r w:rsidR="00863549" w:rsidRPr="005D6C89">
          <w:rPr>
            <w:rStyle w:val="af"/>
            <w:noProof/>
          </w:rPr>
          <w:t>10.1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Руководство пользователя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_Toc525421245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9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2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46" w:history="1">
        <w:r w:rsidR="00863549" w:rsidRPr="005D6C89">
          <w:rPr>
            <w:rStyle w:val="af"/>
            <w:noProof/>
          </w:rPr>
          <w:t>10.2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Интерактивная справка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_Toc525421246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9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2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47" w:history="1">
        <w:r w:rsidR="00863549" w:rsidRPr="005D6C89">
          <w:rPr>
            <w:rStyle w:val="af"/>
            <w:noProof/>
            <w:lang w:val="ru-RU"/>
          </w:rPr>
          <w:t>10.3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 xml:space="preserve">Руководства по установке и конфигурированию, файл </w:t>
        </w:r>
        <w:r w:rsidR="00863549" w:rsidRPr="005D6C89">
          <w:rPr>
            <w:rStyle w:val="af"/>
            <w:noProof/>
          </w:rPr>
          <w:t>Read</w:t>
        </w:r>
        <w:r w:rsidR="00863549" w:rsidRPr="005D6C89">
          <w:rPr>
            <w:rStyle w:val="af"/>
            <w:noProof/>
            <w:lang w:val="ru-RU"/>
          </w:rPr>
          <w:t xml:space="preserve"> </w:t>
        </w:r>
        <w:r w:rsidR="00863549" w:rsidRPr="005D6C89">
          <w:rPr>
            <w:rStyle w:val="af"/>
            <w:noProof/>
          </w:rPr>
          <w:t>Me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_Toc525421247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9</w:t>
        </w:r>
        <w:r w:rsidR="00863549">
          <w:rPr>
            <w:noProof/>
            <w:webHidden/>
          </w:rPr>
          <w:fldChar w:fldCharType="end"/>
        </w:r>
      </w:hyperlink>
    </w:p>
    <w:p w:rsidR="00863549" w:rsidRPr="009D340D" w:rsidRDefault="009D7AA9">
      <w:pPr>
        <w:pStyle w:val="20"/>
        <w:tabs>
          <w:tab w:val="left" w:pos="1200"/>
        </w:tabs>
        <w:rPr>
          <w:rFonts w:ascii="Calibri" w:hAnsi="Calibri"/>
          <w:noProof/>
          <w:sz w:val="22"/>
          <w:szCs w:val="22"/>
          <w:lang w:val="ru-RU"/>
        </w:rPr>
      </w:pPr>
      <w:hyperlink w:anchor="_Toc525421248" w:history="1">
        <w:r w:rsidR="00863549" w:rsidRPr="005D6C89">
          <w:rPr>
            <w:rStyle w:val="af"/>
            <w:noProof/>
          </w:rPr>
          <w:t>10.4</w:t>
        </w:r>
        <w:r w:rsidR="00863549" w:rsidRPr="009D340D">
          <w:rPr>
            <w:rFonts w:ascii="Calibri" w:hAnsi="Calibri"/>
            <w:noProof/>
            <w:sz w:val="22"/>
            <w:szCs w:val="22"/>
            <w:lang w:val="ru-RU"/>
          </w:rPr>
          <w:tab/>
        </w:r>
        <w:r w:rsidR="00863549" w:rsidRPr="005D6C89">
          <w:rPr>
            <w:rStyle w:val="af"/>
            <w:noProof/>
            <w:lang w:val="ru-RU"/>
          </w:rPr>
          <w:t>Маркировка и пакетирование</w:t>
        </w:r>
        <w:r w:rsidR="00863549">
          <w:rPr>
            <w:noProof/>
            <w:webHidden/>
          </w:rPr>
          <w:tab/>
        </w:r>
        <w:r w:rsidR="00863549">
          <w:rPr>
            <w:noProof/>
            <w:webHidden/>
          </w:rPr>
          <w:fldChar w:fldCharType="begin"/>
        </w:r>
        <w:r w:rsidR="00863549">
          <w:rPr>
            <w:noProof/>
            <w:webHidden/>
          </w:rPr>
          <w:instrText xml:space="preserve"> PAGEREF _Toc525421248 \h </w:instrText>
        </w:r>
        <w:r w:rsidR="00863549">
          <w:rPr>
            <w:noProof/>
            <w:webHidden/>
          </w:rPr>
        </w:r>
        <w:r w:rsidR="00863549">
          <w:rPr>
            <w:noProof/>
            <w:webHidden/>
          </w:rPr>
          <w:fldChar w:fldCharType="separate"/>
        </w:r>
        <w:r w:rsidR="00863549">
          <w:rPr>
            <w:noProof/>
            <w:webHidden/>
          </w:rPr>
          <w:t>9</w:t>
        </w:r>
        <w:r w:rsidR="00863549">
          <w:rPr>
            <w:noProof/>
            <w:webHidden/>
          </w:rPr>
          <w:fldChar w:fldCharType="end"/>
        </w:r>
      </w:hyperlink>
    </w:p>
    <w:p w:rsidR="00066AF5" w:rsidRDefault="00066AF5">
      <w:r>
        <w:rPr>
          <w:b/>
          <w:bCs/>
        </w:rPr>
        <w:lastRenderedPageBreak/>
        <w:fldChar w:fldCharType="end"/>
      </w:r>
    </w:p>
    <w:p w:rsidR="00CA31E9" w:rsidRDefault="006F0014">
      <w:pPr>
        <w:pStyle w:val="a4"/>
      </w:pPr>
      <w:fldSimple w:instr=" TITLE  \* MERGEFORMAT ">
        <w:r w:rsidR="00CA31E9">
          <w:t>Видение</w:t>
        </w:r>
      </w:fldSimple>
    </w:p>
    <w:p w:rsidR="00CA31E9" w:rsidRDefault="00CA31E9">
      <w:pPr>
        <w:pStyle w:val="1"/>
      </w:pPr>
      <w:bookmarkStart w:id="0" w:name="_Toc482529868"/>
      <w:bookmarkStart w:id="1" w:name="_Toc525421211"/>
      <w:bookmarkStart w:id="2" w:name="_Toc436203377"/>
      <w:bookmarkStart w:id="3" w:name="_Toc452813577"/>
      <w:r>
        <w:rPr>
          <w:lang w:val="ru-RU"/>
        </w:rPr>
        <w:t>Введение</w:t>
      </w:r>
      <w:bookmarkEnd w:id="0"/>
      <w:bookmarkEnd w:id="1"/>
    </w:p>
    <w:p w:rsidR="00CA31E9" w:rsidRDefault="00CA31E9">
      <w:pPr>
        <w:pStyle w:val="ab"/>
        <w:rPr>
          <w:rFonts w:ascii="System" w:hAnsi="System"/>
          <w:b/>
          <w:snapToGrid w:val="0"/>
          <w:lang w:val="ru-RU"/>
        </w:rPr>
      </w:pPr>
      <w:r>
        <w:rPr>
          <w:snapToGrid w:val="0"/>
          <w:lang w:val="ru-RU"/>
        </w:rPr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 w:rsidR="00BD6F70" w:rsidRPr="00BD6F70">
        <w:rPr>
          <w:i/>
          <w:lang w:val="ru-RU"/>
        </w:rPr>
        <w:t>“</w:t>
      </w:r>
      <w:r w:rsidR="00BD6F70">
        <w:rPr>
          <w:i/>
          <w:lang w:val="ru-RU"/>
        </w:rPr>
        <w:t>Космос</w:t>
      </w:r>
      <w:r w:rsidR="00BD6F70" w:rsidRPr="00BD6F70">
        <w:rPr>
          <w:i/>
          <w:lang w:val="ru-RU"/>
        </w:rPr>
        <w:t>”</w:t>
      </w:r>
      <w:r w:rsidRPr="00CA31E9">
        <w:rPr>
          <w:lang w:val="ru-RU"/>
        </w:rPr>
        <w:t xml:space="preserve">.  </w:t>
      </w:r>
      <w:r>
        <w:rPr>
          <w:snapToGrid w:val="0"/>
          <w:lang w:val="ru-RU"/>
        </w:rPr>
        <w:t xml:space="preserve">Документ акцентирует внимание на возможностях, необходимых совладельцам и целевым пользователям, и на том, </w:t>
      </w:r>
      <w:r>
        <w:rPr>
          <w:snapToGrid w:val="0"/>
          <w:u w:val="single"/>
          <w:lang w:val="ru-RU"/>
        </w:rPr>
        <w:t>почему</w:t>
      </w:r>
      <w:r>
        <w:rPr>
          <w:snapToGrid w:val="0"/>
          <w:lang w:val="ru-RU"/>
        </w:rPr>
        <w:t xml:space="preserve"> эти потребности существуют. </w:t>
      </w:r>
    </w:p>
    <w:p w:rsidR="00CA31E9" w:rsidRDefault="00CA31E9">
      <w:pPr>
        <w:pStyle w:val="2"/>
      </w:pPr>
      <w:bookmarkStart w:id="4" w:name="_Toc482529869"/>
      <w:bookmarkStart w:id="5" w:name="_Toc525421212"/>
      <w:r>
        <w:rPr>
          <w:lang w:val="ru-RU"/>
        </w:rPr>
        <w:t>Цель</w:t>
      </w:r>
      <w:bookmarkEnd w:id="4"/>
      <w:bookmarkEnd w:id="5"/>
    </w:p>
    <w:p w:rsidR="00875543" w:rsidRPr="0026219B" w:rsidRDefault="00875543" w:rsidP="00875543">
      <w:pPr>
        <w:pStyle w:val="ab"/>
        <w:rPr>
          <w:rFonts w:ascii="Calibri" w:hAnsi="Calibri"/>
          <w:b/>
          <w:snapToGrid w:val="0"/>
          <w:lang w:val="ru-RU"/>
        </w:rPr>
      </w:pPr>
      <w:r>
        <w:rPr>
          <w:lang w:val="ru-RU"/>
        </w:rPr>
        <w:t xml:space="preserve">Цель данного документа заключается в сборе, определении и ограничении всех возможностей системы </w:t>
      </w:r>
      <w:r w:rsidRPr="00875543">
        <w:rPr>
          <w:lang w:val="ru-RU"/>
        </w:rPr>
        <w:t>“</w:t>
      </w:r>
      <w:r>
        <w:rPr>
          <w:lang w:val="ru-RU"/>
        </w:rPr>
        <w:t>Космос</w:t>
      </w:r>
      <w:r w:rsidRPr="00875543">
        <w:rPr>
          <w:lang w:val="ru-RU"/>
        </w:rPr>
        <w:t>”</w:t>
      </w:r>
      <w:r>
        <w:rPr>
          <w:lang w:val="ru-RU"/>
        </w:rPr>
        <w:t>.</w:t>
      </w:r>
      <w:r w:rsidRPr="00875543">
        <w:rPr>
          <w:snapToGrid w:val="0"/>
          <w:lang w:val="ru-RU"/>
        </w:rPr>
        <w:t xml:space="preserve"> </w:t>
      </w:r>
      <w:r>
        <w:rPr>
          <w:snapToGrid w:val="0"/>
          <w:lang w:val="ru-RU"/>
        </w:rPr>
        <w:t xml:space="preserve">Подробности того как </w:t>
      </w:r>
      <w:r w:rsidRPr="00BD6F70">
        <w:rPr>
          <w:i/>
          <w:lang w:val="ru-RU"/>
        </w:rPr>
        <w:t>“</w:t>
      </w:r>
      <w:r>
        <w:rPr>
          <w:i/>
          <w:lang w:val="ru-RU"/>
        </w:rPr>
        <w:t>Космос</w:t>
      </w:r>
      <w:r w:rsidRPr="00BD6F70">
        <w:rPr>
          <w:i/>
          <w:lang w:val="ru-RU"/>
        </w:rPr>
        <w:t>”</w:t>
      </w:r>
      <w:r w:rsidR="008A0813">
        <w:rPr>
          <w:lang w:val="ru-RU"/>
        </w:rPr>
        <w:t xml:space="preserve"> </w:t>
      </w:r>
      <w:r w:rsidR="008A0813">
        <w:rPr>
          <w:snapToGrid w:val="0"/>
          <w:lang w:val="ru-RU"/>
        </w:rPr>
        <w:t xml:space="preserve">выполняет эти потребности, </w:t>
      </w:r>
      <w:r>
        <w:rPr>
          <w:snapToGrid w:val="0"/>
          <w:lang w:val="ru-RU"/>
        </w:rPr>
        <w:t>детализированы в прецедентах и дополнительных спецификациях.</w:t>
      </w:r>
    </w:p>
    <w:p w:rsidR="00CA31E9" w:rsidRPr="008A0813" w:rsidRDefault="00CA31E9">
      <w:pPr>
        <w:pStyle w:val="2"/>
        <w:rPr>
          <w:lang w:val="ru-RU"/>
        </w:rPr>
      </w:pPr>
      <w:bookmarkStart w:id="6" w:name="_Toc482529870"/>
      <w:bookmarkStart w:id="7" w:name="_Toc525421213"/>
      <w:r>
        <w:rPr>
          <w:lang w:val="ru-RU"/>
        </w:rPr>
        <w:t>Контекст</w:t>
      </w:r>
      <w:bookmarkEnd w:id="6"/>
      <w:bookmarkEnd w:id="7"/>
    </w:p>
    <w:p w:rsidR="00CA31E9" w:rsidRDefault="00CA31E9">
      <w:pPr>
        <w:pStyle w:val="InfoBlue"/>
        <w:rPr>
          <w:rFonts w:ascii="System" w:hAnsi="System"/>
          <w:b/>
          <w:snapToGrid w:val="0"/>
          <w:lang w:val="ru-RU"/>
        </w:rPr>
      </w:pPr>
      <w:bookmarkStart w:id="8" w:name="_Toc456598589"/>
      <w:bookmarkStart w:id="9" w:name="_Toc456600920"/>
      <w:bookmarkStart w:id="10" w:name="_Toc456662659"/>
      <w:r>
        <w:rPr>
          <w:snapToGrid w:val="0"/>
          <w:lang w:val="ru-RU"/>
        </w:rPr>
        <w:t>[</w:t>
      </w:r>
      <w:r w:rsidRPr="00CA31E9">
        <w:rPr>
          <w:snapToGrid w:val="0"/>
          <w:lang w:val="ru-RU"/>
        </w:rPr>
        <w:t>Краткое описание контекста</w:t>
      </w:r>
      <w:r>
        <w:rPr>
          <w:snapToGrid w:val="0"/>
          <w:lang w:val="ru-RU"/>
        </w:rPr>
        <w:t xml:space="preserve"> документа </w:t>
      </w:r>
      <w:r>
        <w:rPr>
          <w:b/>
          <w:snapToGrid w:val="0"/>
          <w:lang w:val="ru-RU"/>
        </w:rPr>
        <w:t>Видение</w:t>
      </w:r>
      <w:r>
        <w:rPr>
          <w:snapToGrid w:val="0"/>
          <w:lang w:val="ru-RU"/>
        </w:rPr>
        <w:t xml:space="preserve">; </w:t>
      </w:r>
      <w:r w:rsidRPr="00CA31E9">
        <w:rPr>
          <w:snapToGrid w:val="0"/>
          <w:lang w:val="ru-RU"/>
        </w:rPr>
        <w:t>с каким(и) проектом(ами) он связан, и на что воздействует или что находится под влиянием этого документа.]</w:t>
      </w:r>
    </w:p>
    <w:p w:rsidR="00CA31E9" w:rsidRDefault="00CA31E9">
      <w:pPr>
        <w:pStyle w:val="2"/>
      </w:pPr>
      <w:bookmarkStart w:id="11" w:name="_Toc482185484"/>
      <w:bookmarkStart w:id="12" w:name="_Toc482529871"/>
      <w:bookmarkStart w:id="13" w:name="_Toc525421214"/>
      <w:bookmarkEnd w:id="8"/>
      <w:bookmarkEnd w:id="9"/>
      <w:bookmarkEnd w:id="10"/>
      <w:r>
        <w:rPr>
          <w:lang w:val="ru-RU"/>
        </w:rPr>
        <w:t>Определения, акронимы и сокращения</w:t>
      </w:r>
      <w:bookmarkEnd w:id="11"/>
      <w:bookmarkEnd w:id="12"/>
      <w:bookmarkEnd w:id="13"/>
    </w:p>
    <w:p w:rsidR="00CA31E9" w:rsidRDefault="00CA31E9">
      <w:pPr>
        <w:pStyle w:val="InfoBlue"/>
        <w:rPr>
          <w:snapToGrid w:val="0"/>
        </w:rPr>
      </w:pPr>
      <w:bookmarkStart w:id="14" w:name="_Toc456598590"/>
      <w:bookmarkStart w:id="15" w:name="_Toc456600921"/>
      <w:bookmarkStart w:id="16" w:name="_Toc456662660"/>
      <w:r w:rsidRPr="00CA31E9">
        <w:rPr>
          <w:snapToGrid w:val="0"/>
          <w:lang w:val="ru-RU"/>
        </w:rPr>
        <w:t xml:space="preserve">[Подраздел должен содержать определения всех терминов, акронимов, и сокращений, необходимых для правильной интерпретации </w:t>
      </w:r>
      <w:r>
        <w:rPr>
          <w:b/>
          <w:snapToGrid w:val="0"/>
          <w:lang w:val="ru-RU"/>
        </w:rPr>
        <w:t>Видения</w:t>
      </w:r>
      <w:r w:rsidRPr="00CA31E9">
        <w:rPr>
          <w:snapToGrid w:val="0"/>
          <w:lang w:val="ru-RU"/>
        </w:rPr>
        <w:t xml:space="preserve">. </w:t>
      </w:r>
      <w:r>
        <w:rPr>
          <w:snapToGrid w:val="0"/>
        </w:rPr>
        <w:t>Эта информация может подкрепляться ссылками на Глоссарий проекта.]</w:t>
      </w:r>
    </w:p>
    <w:p w:rsidR="00CA31E9" w:rsidRDefault="00CA31E9">
      <w:pPr>
        <w:pStyle w:val="2"/>
      </w:pPr>
      <w:bookmarkStart w:id="17" w:name="_Toc482529872"/>
      <w:bookmarkStart w:id="18" w:name="_Toc525421215"/>
      <w:bookmarkEnd w:id="14"/>
      <w:bookmarkEnd w:id="15"/>
      <w:bookmarkEnd w:id="16"/>
      <w:r>
        <w:rPr>
          <w:lang w:val="ru-RU"/>
        </w:rPr>
        <w:t>Ссылки</w:t>
      </w:r>
      <w:bookmarkEnd w:id="17"/>
      <w:bookmarkEnd w:id="18"/>
    </w:p>
    <w:p w:rsidR="00CA31E9" w:rsidRPr="00CA31E9" w:rsidRDefault="00CA31E9">
      <w:pPr>
        <w:pStyle w:val="InfoBlue"/>
        <w:rPr>
          <w:snapToGrid w:val="0"/>
          <w:lang w:val="ru-RU"/>
        </w:rPr>
      </w:pPr>
      <w:bookmarkStart w:id="19" w:name="_Toc456598591"/>
      <w:bookmarkStart w:id="20" w:name="_Toc456600922"/>
      <w:bookmarkStart w:id="21" w:name="_Toc456662661"/>
      <w:r w:rsidRPr="00CA31E9">
        <w:rPr>
          <w:snapToGrid w:val="0"/>
          <w:lang w:val="ru-RU"/>
        </w:rPr>
        <w:t xml:space="preserve">[Этот подраздел должен содержать полный список всех документов, упомянутых в </w:t>
      </w:r>
      <w:r>
        <w:rPr>
          <w:b/>
          <w:snapToGrid w:val="0"/>
          <w:lang w:val="ru-RU"/>
        </w:rPr>
        <w:t>Видении</w:t>
      </w:r>
      <w:r w:rsidRPr="00CA31E9">
        <w:rPr>
          <w:snapToGrid w:val="0"/>
          <w:lang w:val="ru-RU"/>
        </w:rPr>
        <w:t>. Каждый документ должен быть идентифицирован соответствующим заголовком, номером отчета (если есть), датой и организацией, издавшей документ. Определите источники, из которых могут быть получены справки. Эту информацию можно представить ссылками на приложения или на другие документы.]</w:t>
      </w:r>
    </w:p>
    <w:p w:rsidR="00CA31E9" w:rsidRDefault="00CA31E9">
      <w:pPr>
        <w:pStyle w:val="2"/>
      </w:pPr>
      <w:bookmarkStart w:id="22" w:name="_Toc482529873"/>
      <w:bookmarkStart w:id="23" w:name="_Toc525421216"/>
      <w:bookmarkEnd w:id="19"/>
      <w:bookmarkEnd w:id="20"/>
      <w:bookmarkEnd w:id="21"/>
      <w:r>
        <w:rPr>
          <w:lang w:val="ru-RU"/>
        </w:rPr>
        <w:t>Краткое содержание</w:t>
      </w:r>
      <w:bookmarkEnd w:id="22"/>
      <w:bookmarkEnd w:id="23"/>
    </w:p>
    <w:p w:rsidR="00217554" w:rsidRPr="00217554" w:rsidRDefault="00217554" w:rsidP="00217554">
      <w:pPr>
        <w:pStyle w:val="ab"/>
        <w:rPr>
          <w:lang w:val="ru-RU"/>
        </w:rPr>
      </w:pPr>
      <w:bookmarkStart w:id="24" w:name="_Toc456662662"/>
      <w:r>
        <w:rPr>
          <w:lang w:val="ru-RU"/>
        </w:rPr>
        <w:t>Далее в документе подробно описывается позиционирование продукта, описание пользователей, приводится краткий обзор изделия и общее описание всего проекта.</w:t>
      </w:r>
    </w:p>
    <w:p w:rsidR="00CA31E9" w:rsidRDefault="00CA31E9">
      <w:pPr>
        <w:pStyle w:val="1"/>
      </w:pPr>
      <w:bookmarkStart w:id="25" w:name="_Toc482529874"/>
      <w:bookmarkStart w:id="26" w:name="_Toc525421217"/>
      <w:bookmarkEnd w:id="2"/>
      <w:bookmarkEnd w:id="3"/>
      <w:bookmarkEnd w:id="24"/>
      <w:r>
        <w:rPr>
          <w:lang w:val="ru-RU"/>
        </w:rPr>
        <w:t>Позиционирование</w:t>
      </w:r>
      <w:bookmarkEnd w:id="25"/>
      <w:bookmarkEnd w:id="26"/>
    </w:p>
    <w:p w:rsidR="00CA31E9" w:rsidRDefault="00CA31E9">
      <w:pPr>
        <w:pStyle w:val="2"/>
      </w:pPr>
      <w:bookmarkStart w:id="27" w:name="_Toc482529875"/>
      <w:bookmarkStart w:id="28" w:name="_Toc525421218"/>
      <w:r>
        <w:rPr>
          <w:lang w:val="ru-RU"/>
        </w:rPr>
        <w:t>Деловые преимущества</w:t>
      </w:r>
      <w:bookmarkEnd w:id="27"/>
      <w:bookmarkEnd w:id="28"/>
    </w:p>
    <w:p w:rsidR="00875543" w:rsidRPr="00875543" w:rsidRDefault="00875543" w:rsidP="00875543">
      <w:pPr>
        <w:pStyle w:val="ab"/>
        <w:rPr>
          <w:lang w:val="ru-RU"/>
        </w:rPr>
      </w:pPr>
      <w:bookmarkStart w:id="29" w:name="_Toc436203379"/>
      <w:bookmarkStart w:id="30" w:name="_Toc452813579"/>
      <w:bookmarkStart w:id="31" w:name="_Toc456662664"/>
      <w:r>
        <w:rPr>
          <w:lang w:val="ru-RU"/>
        </w:rPr>
        <w:t>Проект автоматизирует</w:t>
      </w:r>
      <w:r w:rsidR="00DC47EB">
        <w:rPr>
          <w:lang w:val="ru-RU"/>
        </w:rPr>
        <w:t xml:space="preserve"> ведение учета клиентов, а также ускоряет процесс обработки заказа каждого клиента. За счет введения архивации документов пользователь всегда может отслеживать состояние заказа клиента. </w:t>
      </w:r>
    </w:p>
    <w:p w:rsidR="00CA31E9" w:rsidRPr="008A0813" w:rsidRDefault="00CA31E9" w:rsidP="008A0813">
      <w:pPr>
        <w:pStyle w:val="2"/>
        <w:rPr>
          <w:lang w:val="ru-RU"/>
        </w:rPr>
      </w:pPr>
      <w:bookmarkStart w:id="32" w:name="_Toc482529876"/>
      <w:bookmarkStart w:id="33" w:name="_Toc525421219"/>
      <w:bookmarkEnd w:id="29"/>
      <w:bookmarkEnd w:id="30"/>
      <w:bookmarkEnd w:id="31"/>
      <w:r>
        <w:rPr>
          <w:lang w:val="ru-RU"/>
        </w:rPr>
        <w:t>Определение проблемы</w:t>
      </w:r>
      <w:bookmarkEnd w:id="32"/>
      <w:bookmarkEnd w:id="3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CA31E9" w:rsidTr="00BE3B64">
        <w:trPr>
          <w:jc w:val="center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A31E9" w:rsidRDefault="00CA31E9">
            <w:pPr>
              <w:pStyle w:val="ab"/>
              <w:ind w:left="0"/>
            </w:pPr>
            <w:r>
              <w:t>Проблема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A31E9" w:rsidRPr="00E6391C" w:rsidRDefault="00E6391C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345D8F">
              <w:rPr>
                <w:lang w:val="ru-RU"/>
              </w:rPr>
              <w:t>едостаточная эффективность</w:t>
            </w:r>
            <w:r>
              <w:rPr>
                <w:lang w:val="ru-RU"/>
              </w:rPr>
              <w:t xml:space="preserve"> учет</w:t>
            </w:r>
            <w:r w:rsidR="00345D8F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клиентов</w:t>
            </w:r>
          </w:p>
        </w:tc>
      </w:tr>
      <w:tr w:rsidR="00CA31E9" w:rsidTr="00BE3B64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A31E9" w:rsidRDefault="00CA31E9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затрагивает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31E9" w:rsidRPr="00E6391C" w:rsidRDefault="00E6391C" w:rsidP="00E6391C">
            <w:pPr>
              <w:pStyle w:val="ab"/>
              <w:ind w:left="0"/>
              <w:rPr>
                <w:lang w:val="ru-RU"/>
              </w:rPr>
            </w:pPr>
            <w:r>
              <w:t xml:space="preserve">Менеджер </w:t>
            </w:r>
            <w:r>
              <w:rPr>
                <w:lang w:val="ru-RU"/>
              </w:rPr>
              <w:t>по продажам</w:t>
            </w:r>
          </w:p>
        </w:tc>
      </w:tr>
      <w:tr w:rsidR="00CA31E9" w:rsidRPr="009D7AA9" w:rsidTr="00BE3B64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A31E9" w:rsidRDefault="00CA31E9" w:rsidP="00BE3B64">
            <w:pPr>
              <w:pStyle w:val="ab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Ее следствием является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31E9" w:rsidRPr="00E6391C" w:rsidRDefault="00345D8F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Отсутствие быстрого доступа к информации о клиентах</w:t>
            </w:r>
          </w:p>
        </w:tc>
      </w:tr>
      <w:tr w:rsidR="00CA31E9" w:rsidRPr="00423093" w:rsidTr="00BE3B64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A31E9" w:rsidRPr="00345D8F" w:rsidRDefault="00CA31E9">
            <w:pPr>
              <w:pStyle w:val="ab"/>
              <w:ind w:left="0"/>
            </w:pPr>
            <w:r>
              <w:t>Успешное решение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31E9" w:rsidRPr="00CA31E9" w:rsidRDefault="00345D8F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Создание удобной информационной</w:t>
            </w:r>
            <w:r w:rsidR="00120D8F">
              <w:rPr>
                <w:lang w:val="ru-RU"/>
              </w:rPr>
              <w:t xml:space="preserve"> </w:t>
            </w:r>
            <w:r w:rsidR="00120D8F">
              <w:rPr>
                <w:lang w:val="ru-RU"/>
              </w:rPr>
              <w:lastRenderedPageBreak/>
              <w:t>системы</w:t>
            </w:r>
          </w:p>
        </w:tc>
      </w:tr>
    </w:tbl>
    <w:p w:rsidR="00305019" w:rsidRPr="00305019" w:rsidRDefault="00305019" w:rsidP="00305019">
      <w:pPr>
        <w:rPr>
          <w:vanish/>
        </w:rPr>
      </w:pPr>
    </w:p>
    <w:tbl>
      <w:tblPr>
        <w:tblpPr w:leftFromText="180" w:rightFromText="180" w:vertAnchor="text" w:horzAnchor="margin" w:tblpXSpec="center" w:tblpY="242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7E3950" w:rsidRPr="009D7AA9" w:rsidTr="007E3950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E3950" w:rsidRDefault="007E3950" w:rsidP="007E3950">
            <w:pPr>
              <w:pStyle w:val="ab"/>
              <w:ind w:left="0"/>
            </w:pPr>
            <w:r>
              <w:t>Проблема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E3950" w:rsidRPr="00E6391C" w:rsidRDefault="007E3950" w:rsidP="007E3950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Недостаточная эффективность учета</w:t>
            </w:r>
            <w:r w:rsidR="00BE3B64">
              <w:rPr>
                <w:lang w:val="ru-RU"/>
              </w:rPr>
              <w:t xml:space="preserve"> заказов продукции</w:t>
            </w:r>
          </w:p>
        </w:tc>
      </w:tr>
      <w:tr w:rsidR="007E3950" w:rsidTr="007E3950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E3950" w:rsidRDefault="007E3950" w:rsidP="007E3950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затрагивает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3950" w:rsidRPr="00E6391C" w:rsidRDefault="007E3950" w:rsidP="007E3950">
            <w:pPr>
              <w:pStyle w:val="ab"/>
              <w:ind w:left="0"/>
              <w:rPr>
                <w:lang w:val="ru-RU"/>
              </w:rPr>
            </w:pPr>
            <w:r>
              <w:t xml:space="preserve">Менеджер </w:t>
            </w:r>
            <w:r>
              <w:rPr>
                <w:lang w:val="ru-RU"/>
              </w:rPr>
              <w:t>по продажам</w:t>
            </w:r>
          </w:p>
        </w:tc>
      </w:tr>
      <w:tr w:rsidR="007E3950" w:rsidRPr="009D7AA9" w:rsidTr="007E3950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E3950" w:rsidRDefault="007E3950" w:rsidP="007E3950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Ее следствием является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3950" w:rsidRPr="00E6391C" w:rsidRDefault="00BE3B64" w:rsidP="007E3950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Невозможность оперативного получения информации о заказах</w:t>
            </w:r>
          </w:p>
        </w:tc>
      </w:tr>
      <w:tr w:rsidR="007E3950" w:rsidRPr="00423093" w:rsidTr="007E3950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7E3950" w:rsidRPr="00345D8F" w:rsidRDefault="007E3950" w:rsidP="007E3950">
            <w:pPr>
              <w:pStyle w:val="ab"/>
              <w:ind w:left="0"/>
            </w:pPr>
            <w:r>
              <w:t>Успешное решение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E3950" w:rsidRPr="00CA31E9" w:rsidRDefault="007E3950" w:rsidP="007E3950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Создание удобной информационной системы</w:t>
            </w:r>
          </w:p>
        </w:tc>
      </w:tr>
    </w:tbl>
    <w:p w:rsidR="00CA31E9" w:rsidRPr="008A0813" w:rsidRDefault="00CA31E9" w:rsidP="008A0813">
      <w:pPr>
        <w:pStyle w:val="2"/>
      </w:pPr>
      <w:r>
        <w:rPr>
          <w:lang w:val="ru-RU"/>
        </w:rPr>
        <w:t>Определение позиции изделия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CA31E9" w:rsidRPr="009D7AA9" w:rsidTr="00C131DF">
        <w:trPr>
          <w:jc w:val="center"/>
        </w:trPr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A31E9" w:rsidRDefault="00CA31E9" w:rsidP="00C131DF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A31E9" w:rsidRPr="0059508C" w:rsidRDefault="00BE3B64" w:rsidP="00C131DF">
            <w:pPr>
              <w:pStyle w:val="ab"/>
              <w:ind w:left="0"/>
              <w:rPr>
                <w:lang w:val="ru-RU"/>
              </w:rPr>
            </w:pPr>
            <w:r w:rsidRPr="0059508C">
              <w:rPr>
                <w:lang w:val="ru-RU"/>
              </w:rPr>
              <w:t xml:space="preserve">Предприятие </w:t>
            </w:r>
            <w:r w:rsidR="0059508C">
              <w:rPr>
                <w:lang w:val="ru-RU"/>
              </w:rPr>
              <w:t>по продажам оптовой продукции</w:t>
            </w:r>
          </w:p>
        </w:tc>
      </w:tr>
      <w:tr w:rsidR="00CA31E9" w:rsidRPr="009D7AA9" w:rsidTr="00C131DF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A31E9" w:rsidRDefault="0059508C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которое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31E9" w:rsidRDefault="00CA31E9">
            <w:pPr>
              <w:pStyle w:val="ab"/>
              <w:ind w:left="0"/>
              <w:rPr>
                <w:lang w:val="ru-RU"/>
              </w:rPr>
            </w:pPr>
            <w:r w:rsidRPr="0059508C">
              <w:rPr>
                <w:lang w:val="ru-RU"/>
              </w:rPr>
              <w:t>(</w:t>
            </w:r>
            <w:r>
              <w:rPr>
                <w:lang w:val="ru-RU"/>
              </w:rPr>
              <w:t>определение потребностей и возможностей</w:t>
            </w:r>
            <w:r w:rsidRPr="0059508C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  <w:r w:rsidR="0059508C">
              <w:rPr>
                <w:lang w:val="ru-RU"/>
              </w:rPr>
              <w:t>имеет потребность в автоматизации и учете клиентов и их заказов.</w:t>
            </w:r>
          </w:p>
        </w:tc>
      </w:tr>
      <w:tr w:rsidR="00CA31E9" w:rsidRPr="009D7AA9" w:rsidTr="00C131DF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A31E9" w:rsidRDefault="0059508C">
            <w:pPr>
              <w:pStyle w:val="ab"/>
              <w:ind w:left="0"/>
            </w:pPr>
            <w:r>
              <w:t>“</w:t>
            </w:r>
            <w:r>
              <w:rPr>
                <w:lang w:val="ru-RU"/>
              </w:rPr>
              <w:t>Космос</w:t>
            </w:r>
            <w:r>
              <w:t>”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31E9" w:rsidRPr="0059508C" w:rsidRDefault="00CA31E9">
            <w:pPr>
              <w:pStyle w:val="ab"/>
              <w:ind w:left="0"/>
              <w:rPr>
                <w:lang w:val="ru-RU"/>
              </w:rPr>
            </w:pPr>
            <w:r w:rsidRPr="0059508C">
              <w:rPr>
                <w:lang w:val="ru-RU"/>
              </w:rPr>
              <w:t xml:space="preserve"> </w:t>
            </w:r>
            <w:r>
              <w:rPr>
                <w:lang w:val="ru-RU"/>
              </w:rPr>
              <w:t>- это</w:t>
            </w:r>
            <w:r w:rsidR="0059508C">
              <w:rPr>
                <w:lang w:val="ru-RU"/>
              </w:rPr>
              <w:t xml:space="preserve"> часть</w:t>
            </w:r>
            <w:r>
              <w:rPr>
                <w:lang w:val="ru-RU"/>
              </w:rPr>
              <w:t xml:space="preserve"> </w:t>
            </w:r>
            <w:r w:rsidR="0059508C" w:rsidRPr="0059508C">
              <w:rPr>
                <w:lang w:val="ru-RU"/>
              </w:rPr>
              <w:t xml:space="preserve">многоцелевой </w:t>
            </w:r>
            <w:r w:rsidR="0059508C">
              <w:rPr>
                <w:lang w:val="ru-RU"/>
              </w:rPr>
              <w:t>информационной системы по оптимизации учета клиентов и их заказов.</w:t>
            </w:r>
          </w:p>
        </w:tc>
      </w:tr>
      <w:tr w:rsidR="00CA31E9" w:rsidRPr="009D7AA9" w:rsidTr="00C131DF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A31E9" w:rsidRDefault="00CA31E9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31E9" w:rsidRDefault="0059508C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Ускоряет и улучшает процесс взаимодействия с клиентом, делает его более эффективным.</w:t>
            </w:r>
          </w:p>
        </w:tc>
      </w:tr>
      <w:tr w:rsidR="00CA31E9" w:rsidRPr="0059508C" w:rsidTr="00C131DF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A31E9" w:rsidRDefault="00CA31E9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В отличие от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A31E9" w:rsidRPr="0059508C" w:rsidRDefault="0059508C">
            <w:pPr>
              <w:pStyle w:val="ab"/>
              <w:ind w:left="0"/>
              <w:rPr>
                <w:lang w:val="ru-RU"/>
              </w:rPr>
            </w:pPr>
            <w:r w:rsidRPr="0059508C">
              <w:rPr>
                <w:lang w:val="ru-RU"/>
              </w:rPr>
              <w:t xml:space="preserve">Система </w:t>
            </w:r>
            <w:r>
              <w:rPr>
                <w:lang w:val="ru-RU"/>
              </w:rPr>
              <w:t>учета 1С</w:t>
            </w:r>
          </w:p>
        </w:tc>
      </w:tr>
      <w:tr w:rsidR="00CA31E9" w:rsidRPr="009D7AA9" w:rsidTr="00C131DF">
        <w:trPr>
          <w:jc w:val="center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A31E9" w:rsidRDefault="00CA31E9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A31E9" w:rsidRDefault="0059508C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Позволяет </w:t>
            </w:r>
            <w:r w:rsidR="00C131DF">
              <w:rPr>
                <w:lang w:val="ru-RU"/>
              </w:rPr>
              <w:t>более гибко манипулировать данными</w:t>
            </w:r>
            <w:r>
              <w:rPr>
                <w:lang w:val="ru-RU"/>
              </w:rPr>
              <w:t>, имеет значительно</w:t>
            </w:r>
            <w:r w:rsidR="00C131DF">
              <w:rPr>
                <w:lang w:val="ru-RU"/>
              </w:rPr>
              <w:t xml:space="preserve"> более упрощенную систему взаимодействия с данными, имеет</w:t>
            </w:r>
            <w:r>
              <w:rPr>
                <w:lang w:val="ru-RU"/>
              </w:rPr>
              <w:t xml:space="preserve"> </w:t>
            </w:r>
            <w:r w:rsidR="00C131DF">
              <w:rPr>
                <w:lang w:val="ru-RU"/>
              </w:rPr>
              <w:t>невысокие системные требования</w:t>
            </w:r>
          </w:p>
        </w:tc>
      </w:tr>
    </w:tbl>
    <w:p w:rsidR="00CA31E9" w:rsidRPr="0026219B" w:rsidRDefault="00CA31E9" w:rsidP="008A0813">
      <w:pPr>
        <w:pStyle w:val="InfoBlue"/>
        <w:ind w:left="0"/>
        <w:rPr>
          <w:rFonts w:ascii="Calibri" w:hAnsi="Calibri"/>
          <w:b/>
          <w:snapToGrid w:val="0"/>
          <w:lang w:val="ru-RU"/>
        </w:rPr>
      </w:pPr>
      <w:bookmarkStart w:id="34" w:name="_Toc447960005"/>
      <w:bookmarkStart w:id="35" w:name="_Toc452813581"/>
      <w:bookmarkStart w:id="36" w:name="_Toc456662666"/>
      <w:bookmarkStart w:id="37" w:name="_Toc436203381"/>
    </w:p>
    <w:p w:rsidR="00CA31E9" w:rsidRDefault="00CA31E9">
      <w:pPr>
        <w:pStyle w:val="1"/>
      </w:pPr>
      <w:bookmarkStart w:id="38" w:name="_Toc482529878"/>
      <w:bookmarkStart w:id="39" w:name="_Toc525421221"/>
      <w:bookmarkEnd w:id="34"/>
      <w:bookmarkEnd w:id="35"/>
      <w:bookmarkEnd w:id="36"/>
      <w:r>
        <w:t>Описания совладельцев и пользователей</w:t>
      </w:r>
      <w:bookmarkEnd w:id="38"/>
      <w:bookmarkEnd w:id="39"/>
    </w:p>
    <w:p w:rsidR="00CA31E9" w:rsidRPr="0026219B" w:rsidRDefault="00917B0A">
      <w:pPr>
        <w:pStyle w:val="InfoBlue"/>
        <w:rPr>
          <w:rFonts w:ascii="System" w:hAnsi="System"/>
          <w:b/>
          <w:i w:val="0"/>
          <w:snapToGrid w:val="0"/>
          <w:color w:val="000000"/>
          <w:lang w:val="ru-RU"/>
        </w:rPr>
      </w:pPr>
      <w:bookmarkStart w:id="40" w:name="_Toc447960006"/>
      <w:bookmarkStart w:id="41" w:name="_Toc452813582"/>
      <w:bookmarkStart w:id="42" w:name="_Toc456662667"/>
      <w:r w:rsidRPr="0026219B">
        <w:rPr>
          <w:i w:val="0"/>
          <w:snapToGrid w:val="0"/>
          <w:color w:val="000000"/>
          <w:lang w:val="ru-RU"/>
        </w:rPr>
        <w:t>В системе существует два основных типа пользователей: внутренние и закулисные. Ко</w:t>
      </w:r>
      <w:r w:rsidR="00875BD8" w:rsidRPr="0026219B">
        <w:rPr>
          <w:i w:val="0"/>
          <w:snapToGrid w:val="0"/>
          <w:color w:val="000000"/>
          <w:lang w:val="ru-RU"/>
        </w:rPr>
        <w:t xml:space="preserve"> внутренним относятся менеджер по продажам, начальник отдела продаж, специалист отдела продаж, кладовщик склада. К закулисным относятся подсобный работник, клиент, главный бухгалтер, директор, юрист.</w:t>
      </w:r>
    </w:p>
    <w:p w:rsidR="00CA31E9" w:rsidRDefault="00CA31E9">
      <w:pPr>
        <w:pStyle w:val="2"/>
        <w:widowControl/>
        <w:rPr>
          <w:lang w:val="ru-RU"/>
        </w:rPr>
      </w:pPr>
      <w:bookmarkStart w:id="43" w:name="_Toc482529879"/>
      <w:bookmarkStart w:id="44" w:name="_Toc525421222"/>
      <w:bookmarkEnd w:id="40"/>
      <w:bookmarkEnd w:id="41"/>
      <w:bookmarkEnd w:id="42"/>
      <w:r>
        <w:rPr>
          <w:lang w:val="ru-RU"/>
        </w:rPr>
        <w:t>Демография рынка</w:t>
      </w:r>
      <w:bookmarkEnd w:id="43"/>
      <w:bookmarkEnd w:id="44"/>
    </w:p>
    <w:p w:rsidR="00875BD8" w:rsidRPr="004C49DF" w:rsidRDefault="00875BD8" w:rsidP="00875BD8">
      <w:pPr>
        <w:ind w:left="720"/>
        <w:rPr>
          <w:rFonts w:ascii="HelveticaNeueCyr Light" w:hAnsi="HelveticaNeueCyr Light"/>
          <w:color w:val="000000"/>
          <w:lang w:val="ru-RU"/>
        </w:rPr>
      </w:pPr>
      <w:r w:rsidRPr="004C49DF">
        <w:rPr>
          <w:rFonts w:ascii="HelveticaNeueCyr Light" w:hAnsi="HelveticaNeueCyr Light"/>
          <w:color w:val="000000"/>
          <w:lang w:val="ru-RU"/>
        </w:rPr>
        <w:t>Учет продаж играет стратегическую роль, влияя на состояние и рост трех ключевых показателей – количество клиентов, объем продаж, прибыль. Автоматизация учета продаж высвобождает ресурсы и позволяет концентрировано направить их на решение главных бизнес-задач, при этом дает мощную информационную базу для эффективного</w:t>
      </w:r>
      <w:r w:rsidRPr="004C49DF">
        <w:rPr>
          <w:rFonts w:ascii="HelveticaNeueCyr Light" w:hAnsi="HelveticaNeueCyr Light"/>
          <w:color w:val="000000"/>
          <w:sz w:val="21"/>
          <w:szCs w:val="27"/>
          <w:lang w:val="ru-RU"/>
        </w:rPr>
        <w:t xml:space="preserve"> </w:t>
      </w:r>
      <w:r w:rsidRPr="004C49DF">
        <w:rPr>
          <w:rFonts w:ascii="HelveticaNeueCyr Light" w:hAnsi="HelveticaNeueCyr Light"/>
          <w:color w:val="000000"/>
          <w:lang w:val="ru-RU"/>
        </w:rPr>
        <w:t>планирования, прогнозирования и управления торговой деятельностью.</w:t>
      </w:r>
    </w:p>
    <w:p w:rsidR="00875BD8" w:rsidRPr="002C7752" w:rsidRDefault="00875BD8" w:rsidP="00875BD8">
      <w:pPr>
        <w:ind w:left="720"/>
        <w:rPr>
          <w:b/>
          <w:sz w:val="28"/>
          <w:szCs w:val="28"/>
          <w:lang w:val="ru-RU"/>
        </w:rPr>
      </w:pPr>
      <w:r w:rsidRPr="004C49DF">
        <w:rPr>
          <w:rStyle w:val="af0"/>
          <w:b w:val="0"/>
          <w:color w:val="000000"/>
          <w:lang w:val="ru-RU"/>
        </w:rPr>
        <w:t xml:space="preserve">Повышая эффективность работы, улучшая и ускоряя взаимодействие с клиентами, автоматизация </w:t>
      </w:r>
      <w:r w:rsidRPr="004C49DF">
        <w:rPr>
          <w:rStyle w:val="af0"/>
          <w:b w:val="0"/>
          <w:color w:val="000000"/>
          <w:lang w:val="ru-RU"/>
        </w:rPr>
        <w:lastRenderedPageBreak/>
        <w:t xml:space="preserve">бизнес-процессов предприятия </w:t>
      </w:r>
      <w:r w:rsidR="002C7752" w:rsidRPr="004C49DF">
        <w:rPr>
          <w:rStyle w:val="af0"/>
          <w:b w:val="0"/>
          <w:color w:val="000000"/>
          <w:lang w:val="ru-RU"/>
        </w:rPr>
        <w:t>не средство решения проблем</w:t>
      </w:r>
      <w:r w:rsidR="002C7752" w:rsidRPr="004C49DF">
        <w:rPr>
          <w:color w:val="000000"/>
          <w:lang w:val="ru-RU"/>
        </w:rPr>
        <w:t>, а способ их недопущения</w:t>
      </w:r>
      <w:r w:rsidR="002C7752" w:rsidRPr="002C7752">
        <w:rPr>
          <w:color w:val="000000"/>
          <w:sz w:val="28"/>
          <w:szCs w:val="28"/>
          <w:lang w:val="ru-RU"/>
        </w:rPr>
        <w:t>.</w:t>
      </w:r>
    </w:p>
    <w:p w:rsidR="00CA31E9" w:rsidRPr="008A0813" w:rsidRDefault="00CA31E9" w:rsidP="008A0813">
      <w:pPr>
        <w:pStyle w:val="2"/>
        <w:rPr>
          <w:lang w:val="ru-RU"/>
        </w:rPr>
      </w:pPr>
      <w:bookmarkStart w:id="45" w:name="_Toc482529880"/>
      <w:bookmarkStart w:id="46" w:name="_Toc525421223"/>
      <w:r>
        <w:rPr>
          <w:lang w:val="ru-RU"/>
        </w:rPr>
        <w:t>Сведения о совладельцах</w:t>
      </w:r>
      <w:bookmarkEnd w:id="45"/>
      <w:bookmarkEnd w:id="46"/>
      <w:r w:rsidR="00284DA0">
        <w:rPr>
          <w:lang w:val="ru-RU"/>
        </w:rPr>
        <w:t xml:space="preserve">  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  <w:gridCol w:w="3240"/>
      </w:tblGrid>
      <w:tr w:rsidR="00CA31E9">
        <w:tc>
          <w:tcPr>
            <w:tcW w:w="1800" w:type="dxa"/>
            <w:shd w:val="solid" w:color="000000" w:fill="FFFFFF"/>
          </w:tcPr>
          <w:p w:rsidR="00CA31E9" w:rsidRDefault="00CA31E9">
            <w:pPr>
              <w:pStyle w:val="ab"/>
              <w:ind w:left="0"/>
              <w:rPr>
                <w:b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3150" w:type="dxa"/>
            <w:shd w:val="solid" w:color="000000" w:fill="FFFFFF"/>
          </w:tcPr>
          <w:p w:rsidR="00CA31E9" w:rsidRDefault="00CA31E9">
            <w:pPr>
              <w:pStyle w:val="ab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Представляет</w:t>
            </w:r>
          </w:p>
        </w:tc>
        <w:tc>
          <w:tcPr>
            <w:tcW w:w="3240" w:type="dxa"/>
            <w:shd w:val="solid" w:color="000000" w:fill="FFFFFF"/>
          </w:tcPr>
          <w:p w:rsidR="00CA31E9" w:rsidRDefault="00CA31E9">
            <w:pPr>
              <w:pStyle w:val="ab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Роль</w:t>
            </w:r>
          </w:p>
        </w:tc>
      </w:tr>
      <w:tr w:rsidR="00CA31E9" w:rsidRPr="009D7AA9">
        <w:tc>
          <w:tcPr>
            <w:tcW w:w="1800" w:type="dxa"/>
          </w:tcPr>
          <w:p w:rsidR="00CA31E9" w:rsidRDefault="00BA46C1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150" w:type="dxa"/>
          </w:tcPr>
          <w:p w:rsidR="00CA31E9" w:rsidRPr="00CA31E9" w:rsidRDefault="00BA46C1" w:rsidP="00BA46C1">
            <w:pPr>
              <w:pStyle w:val="ab"/>
              <w:ind w:left="0"/>
              <w:rPr>
                <w:lang w:val="ru-RU"/>
              </w:rPr>
            </w:pPr>
            <w:r>
              <w:rPr>
                <w:snapToGrid w:val="0"/>
                <w:lang w:val="ru-RU"/>
              </w:rPr>
              <w:t>Персонал , который занимается поддержкой базы данных.</w:t>
            </w:r>
          </w:p>
        </w:tc>
        <w:tc>
          <w:tcPr>
            <w:tcW w:w="3240" w:type="dxa"/>
          </w:tcPr>
          <w:p w:rsidR="00CA31E9" w:rsidRPr="00BA46C1" w:rsidRDefault="00BA46C1">
            <w:pPr>
              <w:pStyle w:val="ab"/>
              <w:ind w:left="0"/>
              <w:rPr>
                <w:lang w:val="ru-RU"/>
              </w:rPr>
            </w:pPr>
            <w:r>
              <w:rPr>
                <w:snapToGrid w:val="0"/>
                <w:lang w:val="ru-RU"/>
              </w:rPr>
              <w:t xml:space="preserve">Обеспечивает своевременную работоспособность и доступность к функционалу информационной  системы </w:t>
            </w:r>
          </w:p>
        </w:tc>
      </w:tr>
      <w:tr w:rsidR="00BA46C1" w:rsidRPr="009D7AA9">
        <w:tc>
          <w:tcPr>
            <w:tcW w:w="1800" w:type="dxa"/>
          </w:tcPr>
          <w:p w:rsidR="00BA46C1" w:rsidRDefault="00BA46C1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по продажам</w:t>
            </w:r>
          </w:p>
        </w:tc>
        <w:tc>
          <w:tcPr>
            <w:tcW w:w="3150" w:type="dxa"/>
          </w:tcPr>
          <w:p w:rsidR="00BA46C1" w:rsidRDefault="00BA46C1" w:rsidP="00BA46C1">
            <w:pPr>
              <w:pStyle w:val="ab"/>
              <w:ind w:left="0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Группа людей имеюща</w:t>
            </w:r>
            <w:r w:rsidR="00AC2734">
              <w:rPr>
                <w:snapToGrid w:val="0"/>
                <w:lang w:val="ru-RU"/>
              </w:rPr>
              <w:t>я доступ к базе данных.</w:t>
            </w:r>
          </w:p>
        </w:tc>
        <w:tc>
          <w:tcPr>
            <w:tcW w:w="3240" w:type="dxa"/>
          </w:tcPr>
          <w:p w:rsidR="00BA46C1" w:rsidRDefault="00BA46C1">
            <w:pPr>
              <w:pStyle w:val="ab"/>
              <w:ind w:left="0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Обеспечивает наличие достоверной информации о клиентах</w:t>
            </w:r>
            <w:r w:rsidR="00AC2734">
              <w:rPr>
                <w:snapToGrid w:val="0"/>
                <w:lang w:val="ru-RU"/>
              </w:rPr>
              <w:t xml:space="preserve"> и их заказах</w:t>
            </w:r>
            <w:r>
              <w:rPr>
                <w:snapToGrid w:val="0"/>
                <w:lang w:val="ru-RU"/>
              </w:rPr>
              <w:t xml:space="preserve"> в базе данных</w:t>
            </w:r>
          </w:p>
        </w:tc>
      </w:tr>
      <w:tr w:rsidR="00BA46C1" w:rsidRPr="009D7AA9">
        <w:tc>
          <w:tcPr>
            <w:tcW w:w="1800" w:type="dxa"/>
          </w:tcPr>
          <w:p w:rsidR="00BA46C1" w:rsidRDefault="00BA46C1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Специалист отдела продаж</w:t>
            </w:r>
          </w:p>
        </w:tc>
        <w:tc>
          <w:tcPr>
            <w:tcW w:w="3150" w:type="dxa"/>
          </w:tcPr>
          <w:p w:rsidR="00BA46C1" w:rsidRDefault="00BA46C1" w:rsidP="00BA46C1">
            <w:pPr>
              <w:pStyle w:val="ab"/>
              <w:ind w:left="0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 xml:space="preserve">Группа людей </w:t>
            </w:r>
            <w:r w:rsidR="00AC2734">
              <w:rPr>
                <w:snapToGrid w:val="0"/>
                <w:lang w:val="ru-RU"/>
              </w:rPr>
              <w:t>, которая взаимодействует с клиентами.</w:t>
            </w:r>
          </w:p>
        </w:tc>
        <w:tc>
          <w:tcPr>
            <w:tcW w:w="3240" w:type="dxa"/>
          </w:tcPr>
          <w:p w:rsidR="00BA46C1" w:rsidRDefault="00AC2734">
            <w:pPr>
              <w:pStyle w:val="ab"/>
              <w:ind w:left="0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Обеспечивает оформление договоров с клиентами  и наличие этих договоров в базе данных.</w:t>
            </w:r>
          </w:p>
        </w:tc>
      </w:tr>
      <w:tr w:rsidR="00BA46C1" w:rsidRPr="009D7AA9">
        <w:tc>
          <w:tcPr>
            <w:tcW w:w="1800" w:type="dxa"/>
          </w:tcPr>
          <w:p w:rsidR="00BA46C1" w:rsidRDefault="00BA46C1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Начальник отдела продаж</w:t>
            </w:r>
          </w:p>
        </w:tc>
        <w:tc>
          <w:tcPr>
            <w:tcW w:w="3150" w:type="dxa"/>
          </w:tcPr>
          <w:p w:rsidR="00BA46C1" w:rsidRDefault="00AC2734" w:rsidP="00BA46C1">
            <w:pPr>
              <w:pStyle w:val="ab"/>
              <w:ind w:left="0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Группа людей, выполняющая обязанности начальника отдела продаж.</w:t>
            </w:r>
          </w:p>
        </w:tc>
        <w:tc>
          <w:tcPr>
            <w:tcW w:w="3240" w:type="dxa"/>
          </w:tcPr>
          <w:p w:rsidR="00BA46C1" w:rsidRDefault="00AC2734" w:rsidP="00AC2734">
            <w:pPr>
              <w:pStyle w:val="ab"/>
              <w:ind w:left="0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Является последней инстанцией формирования всех документов. Анализирует и подтверждает правильность составленных документов.</w:t>
            </w:r>
          </w:p>
        </w:tc>
      </w:tr>
      <w:tr w:rsidR="00AC2734" w:rsidRPr="009D7AA9">
        <w:tc>
          <w:tcPr>
            <w:tcW w:w="1800" w:type="dxa"/>
          </w:tcPr>
          <w:p w:rsidR="00AC2734" w:rsidRDefault="00AC2734">
            <w:pPr>
              <w:pStyle w:val="ab"/>
              <w:ind w:left="0"/>
              <w:rPr>
                <w:lang w:val="ru-RU"/>
              </w:rPr>
            </w:pPr>
            <w:r>
              <w:rPr>
                <w:lang w:val="ru-RU"/>
              </w:rPr>
              <w:t>Кладовщик</w:t>
            </w:r>
          </w:p>
        </w:tc>
        <w:tc>
          <w:tcPr>
            <w:tcW w:w="3150" w:type="dxa"/>
          </w:tcPr>
          <w:p w:rsidR="00AC2734" w:rsidRDefault="00AC2734" w:rsidP="00BA46C1">
            <w:pPr>
              <w:pStyle w:val="ab"/>
              <w:ind w:left="0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Группа людей, работающая на складе.</w:t>
            </w:r>
          </w:p>
        </w:tc>
        <w:tc>
          <w:tcPr>
            <w:tcW w:w="3240" w:type="dxa"/>
          </w:tcPr>
          <w:p w:rsidR="00AC2734" w:rsidRDefault="00AC2734" w:rsidP="00AC2734">
            <w:pPr>
              <w:pStyle w:val="ab"/>
              <w:ind w:left="0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Обеспечивает складской учет товаров и наличие расходной накладной.</w:t>
            </w:r>
          </w:p>
        </w:tc>
      </w:tr>
    </w:tbl>
    <w:p w:rsidR="00436054" w:rsidRPr="008A0813" w:rsidRDefault="00CA31E9" w:rsidP="008A0813">
      <w:pPr>
        <w:pStyle w:val="2"/>
        <w:rPr>
          <w:lang w:val="ru-RU"/>
        </w:rPr>
      </w:pPr>
      <w:bookmarkStart w:id="47" w:name="_Toc482529882"/>
      <w:bookmarkStart w:id="48" w:name="_Toc525421224"/>
      <w:r>
        <w:rPr>
          <w:lang w:val="ru-RU"/>
        </w:rPr>
        <w:t>Пользовательская среда</w:t>
      </w:r>
      <w:bookmarkEnd w:id="47"/>
      <w:bookmarkEnd w:id="48"/>
    </w:p>
    <w:p w:rsidR="00436054" w:rsidRPr="004C49DF" w:rsidRDefault="00436054" w:rsidP="008A0813">
      <w:pPr>
        <w:pStyle w:val="a"/>
        <w:numPr>
          <w:ilvl w:val="0"/>
          <w:numId w:val="0"/>
        </w:numPr>
        <w:spacing w:after="120"/>
        <w:ind w:left="720"/>
        <w:rPr>
          <w:snapToGrid w:val="0"/>
          <w:color w:val="000000"/>
          <w:szCs w:val="28"/>
          <w:lang w:val="ru-RU"/>
        </w:rPr>
      </w:pPr>
      <w:r w:rsidRPr="004C49DF">
        <w:rPr>
          <w:snapToGrid w:val="0"/>
          <w:color w:val="000000"/>
          <w:szCs w:val="28"/>
          <w:lang w:val="ru-RU"/>
        </w:rPr>
        <w:t>Система будет установлена на всех административных объектах предприятиях компании *название*. Система поддерживает одновременную работу с несколькими пользователями.</w:t>
      </w:r>
    </w:p>
    <w:p w:rsidR="00436054" w:rsidRPr="004C49DF" w:rsidRDefault="00436054" w:rsidP="008A0813">
      <w:pPr>
        <w:pStyle w:val="a"/>
        <w:numPr>
          <w:ilvl w:val="0"/>
          <w:numId w:val="0"/>
        </w:numPr>
        <w:spacing w:after="120"/>
        <w:ind w:left="720"/>
        <w:rPr>
          <w:snapToGrid w:val="0"/>
          <w:color w:val="000000"/>
          <w:szCs w:val="28"/>
          <w:lang w:val="ru-RU"/>
        </w:rPr>
      </w:pPr>
      <w:r w:rsidRPr="004C49DF">
        <w:rPr>
          <w:snapToGrid w:val="0"/>
          <w:color w:val="000000"/>
          <w:szCs w:val="28"/>
          <w:lang w:val="ru-RU"/>
        </w:rPr>
        <w:t>Эта система также взаимодействует с ба</w:t>
      </w:r>
      <w:r w:rsidR="00883920" w:rsidRPr="004C49DF">
        <w:rPr>
          <w:snapToGrid w:val="0"/>
          <w:color w:val="000000"/>
          <w:szCs w:val="28"/>
          <w:lang w:val="ru-RU"/>
        </w:rPr>
        <w:t>зой данных продукции компании.</w:t>
      </w:r>
    </w:p>
    <w:p w:rsidR="00CA31E9" w:rsidRDefault="00CA31E9">
      <w:pPr>
        <w:pStyle w:val="2"/>
        <w:widowControl/>
      </w:pPr>
      <w:bookmarkStart w:id="49" w:name="_Toc482529885"/>
      <w:bookmarkStart w:id="50" w:name="_Toc525421225"/>
      <w:r>
        <w:rPr>
          <w:lang w:val="ru-RU"/>
        </w:rPr>
        <w:t>Профили пользователей</w:t>
      </w:r>
      <w:bookmarkEnd w:id="49"/>
      <w:bookmarkEnd w:id="50"/>
      <w:r>
        <w:t xml:space="preserve">  </w:t>
      </w:r>
    </w:p>
    <w:p w:rsidR="006B442A" w:rsidRPr="006B442A" w:rsidRDefault="006B442A" w:rsidP="008A0813">
      <w:pPr>
        <w:ind w:firstLine="720"/>
        <w:rPr>
          <w:i/>
          <w:lang w:val="ru-RU"/>
        </w:rPr>
      </w:pPr>
      <w:r w:rsidRPr="00F8486B">
        <w:rPr>
          <w:i/>
          <w:lang w:val="ru-RU"/>
        </w:rPr>
        <w:t xml:space="preserve">  </w:t>
      </w:r>
      <w:r>
        <w:rPr>
          <w:i/>
          <w:lang w:val="ru-RU"/>
        </w:rPr>
        <w:t>Менеджер по продажам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B442A" w:rsidRPr="009D7AA9" w:rsidTr="008F0493">
        <w:tc>
          <w:tcPr>
            <w:tcW w:w="1890" w:type="dxa"/>
          </w:tcPr>
          <w:p w:rsidR="006B442A" w:rsidRPr="008A443C" w:rsidRDefault="006B442A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6B442A" w:rsidRPr="00CA31E9" w:rsidRDefault="006B442A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Работник предприятия выполняющий обязанности менеджера по продажам.</w:t>
            </w:r>
          </w:p>
        </w:tc>
      </w:tr>
      <w:tr w:rsidR="006B442A" w:rsidRPr="006B442A" w:rsidTr="008F0493">
        <w:tc>
          <w:tcPr>
            <w:tcW w:w="1890" w:type="dxa"/>
          </w:tcPr>
          <w:p w:rsidR="006B442A" w:rsidRDefault="006B442A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6B442A" w:rsidRPr="006B442A" w:rsidRDefault="00AD1A4A" w:rsidP="008F0493">
            <w:pPr>
              <w:rPr>
                <w:lang w:val="ru-RU"/>
              </w:rPr>
            </w:pPr>
            <w:r>
              <w:rPr>
                <w:lang w:val="ru-RU"/>
              </w:rPr>
              <w:t>Редактор</w:t>
            </w:r>
          </w:p>
        </w:tc>
      </w:tr>
      <w:tr w:rsidR="006B442A" w:rsidRPr="009D7AA9" w:rsidTr="008F0493">
        <w:tc>
          <w:tcPr>
            <w:tcW w:w="1890" w:type="dxa"/>
          </w:tcPr>
          <w:p w:rsidR="006B442A" w:rsidRDefault="006B442A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6B442A" w:rsidRPr="00CA31E9" w:rsidRDefault="006B442A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 xml:space="preserve">Опытный пользователь, не требуется особая техническая подготовка, но </w:t>
            </w:r>
            <w:r w:rsidR="00A76608">
              <w:rPr>
                <w:snapToGrid w:val="0"/>
                <w:lang w:val="ru-RU"/>
              </w:rPr>
              <w:t xml:space="preserve">минимальное </w:t>
            </w:r>
            <w:r>
              <w:rPr>
                <w:snapToGrid w:val="0"/>
                <w:lang w:val="ru-RU"/>
              </w:rPr>
              <w:t>понимание</w:t>
            </w:r>
            <w:r w:rsidR="00A76608">
              <w:rPr>
                <w:snapToGrid w:val="0"/>
                <w:lang w:val="ru-RU"/>
              </w:rPr>
              <w:t xml:space="preserve"> работы компьютера и </w:t>
            </w:r>
            <w:r>
              <w:rPr>
                <w:snapToGrid w:val="0"/>
                <w:lang w:val="ru-RU"/>
              </w:rPr>
              <w:t xml:space="preserve"> принципа заполнения и хранения </w:t>
            </w:r>
            <w:r w:rsidR="00A76608">
              <w:rPr>
                <w:snapToGrid w:val="0"/>
                <w:lang w:val="ru-RU"/>
              </w:rPr>
              <w:t>информации в нем является обязательным условием успешного использования данной системы.</w:t>
            </w:r>
          </w:p>
        </w:tc>
      </w:tr>
      <w:tr w:rsidR="006B442A" w:rsidRPr="009D7AA9" w:rsidTr="008F0493">
        <w:tc>
          <w:tcPr>
            <w:tcW w:w="1890" w:type="dxa"/>
          </w:tcPr>
          <w:p w:rsidR="006B442A" w:rsidRDefault="006B442A" w:rsidP="008F0493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6B442A" w:rsidRPr="00CA31E9" w:rsidRDefault="00A76608" w:rsidP="00A76608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С</w:t>
            </w:r>
            <w:r w:rsidR="006B442A">
              <w:rPr>
                <w:snapToGrid w:val="0"/>
                <w:lang w:val="ru-RU"/>
              </w:rPr>
              <w:t xml:space="preserve">обирает информацию о заказе, </w:t>
            </w:r>
            <w:r>
              <w:rPr>
                <w:snapToGrid w:val="0"/>
                <w:lang w:val="ru-RU"/>
              </w:rPr>
              <w:t>ведет справочник клиентов , формирует рекламное информационное письмо и делает его рассылку, формирует реестр заявок, формирует на заявку клиента проект коммерческого предложения,  формирует договор с к</w:t>
            </w:r>
            <w:r w:rsidR="008A443C">
              <w:rPr>
                <w:snapToGrid w:val="0"/>
                <w:lang w:val="ru-RU"/>
              </w:rPr>
              <w:t>лиентом, формирует счет-фактуру, просматривает ведомость за период или за период по определенному товару.</w:t>
            </w:r>
          </w:p>
        </w:tc>
      </w:tr>
      <w:tr w:rsidR="006B442A" w:rsidRPr="006B442A" w:rsidTr="008F0493">
        <w:tc>
          <w:tcPr>
            <w:tcW w:w="1890" w:type="dxa"/>
          </w:tcPr>
          <w:p w:rsidR="006B442A" w:rsidRDefault="006B442A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6B442A" w:rsidRPr="00CA31E9" w:rsidRDefault="00AD1A4A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Обновляет информацию о заказе. Добавляет, изменяет и удаляет информацию о клиента</w:t>
            </w:r>
            <w:r w:rsidR="00CE7A2B">
              <w:rPr>
                <w:snapToGrid w:val="0"/>
                <w:lang w:val="ru-RU"/>
              </w:rPr>
              <w:t>х</w:t>
            </w:r>
            <w:r>
              <w:rPr>
                <w:snapToGrid w:val="0"/>
                <w:lang w:val="ru-RU"/>
              </w:rPr>
              <w:t>. Добавляет и оформляет договора.</w:t>
            </w:r>
          </w:p>
        </w:tc>
      </w:tr>
    </w:tbl>
    <w:p w:rsidR="00AD1A4A" w:rsidRDefault="00AD1A4A" w:rsidP="008A443C">
      <w:pPr>
        <w:pStyle w:val="ab"/>
        <w:ind w:left="0"/>
        <w:rPr>
          <w:lang w:val="ru-RU"/>
        </w:rPr>
      </w:pPr>
    </w:p>
    <w:p w:rsidR="00AD1A4A" w:rsidRPr="006B442A" w:rsidRDefault="00AD1A4A" w:rsidP="00AD1A4A">
      <w:pPr>
        <w:rPr>
          <w:i/>
          <w:lang w:val="ru-RU"/>
        </w:rPr>
      </w:pPr>
      <w:r w:rsidRPr="00F8486B">
        <w:rPr>
          <w:i/>
          <w:lang w:val="ru-RU"/>
        </w:rPr>
        <w:t xml:space="preserve">  </w:t>
      </w:r>
      <w:r w:rsidR="008A0813">
        <w:rPr>
          <w:i/>
          <w:lang w:val="ru-RU"/>
        </w:rPr>
        <w:tab/>
      </w:r>
      <w:r>
        <w:rPr>
          <w:i/>
          <w:lang w:val="ru-RU"/>
        </w:rPr>
        <w:t>Специалист отдела продаж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D1A4A" w:rsidRPr="009D7AA9" w:rsidTr="008F0493">
        <w:tc>
          <w:tcPr>
            <w:tcW w:w="1890" w:type="dxa"/>
          </w:tcPr>
          <w:p w:rsidR="00AD1A4A" w:rsidRDefault="00AD1A4A" w:rsidP="008F0493">
            <w:pPr>
              <w:rPr>
                <w:b/>
              </w:rPr>
            </w:pPr>
            <w:r>
              <w:rPr>
                <w:b/>
                <w:lang w:val="ru-RU"/>
              </w:rPr>
              <w:lastRenderedPageBreak/>
              <w:t>Типичный представитель</w:t>
            </w:r>
          </w:p>
        </w:tc>
        <w:tc>
          <w:tcPr>
            <w:tcW w:w="6948" w:type="dxa"/>
          </w:tcPr>
          <w:p w:rsidR="00AD1A4A" w:rsidRPr="00CA31E9" w:rsidRDefault="00AD1A4A" w:rsidP="00AD1A4A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Работник предприятия выполняющий обязанности специалиста отдела продаж.</w:t>
            </w:r>
          </w:p>
        </w:tc>
      </w:tr>
      <w:tr w:rsidR="00AD1A4A" w:rsidRPr="006B442A" w:rsidTr="008F0493">
        <w:tc>
          <w:tcPr>
            <w:tcW w:w="1890" w:type="dxa"/>
          </w:tcPr>
          <w:p w:rsidR="00AD1A4A" w:rsidRDefault="00AD1A4A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AD1A4A" w:rsidRPr="006B442A" w:rsidRDefault="00AD1A4A" w:rsidP="008F0493">
            <w:pPr>
              <w:rPr>
                <w:lang w:val="ru-RU"/>
              </w:rPr>
            </w:pPr>
            <w:r>
              <w:rPr>
                <w:lang w:val="ru-RU"/>
              </w:rPr>
              <w:t>Редактор</w:t>
            </w:r>
          </w:p>
        </w:tc>
      </w:tr>
      <w:tr w:rsidR="00AD1A4A" w:rsidRPr="009D7AA9" w:rsidTr="008F0493">
        <w:tc>
          <w:tcPr>
            <w:tcW w:w="1890" w:type="dxa"/>
          </w:tcPr>
          <w:p w:rsidR="00AD1A4A" w:rsidRDefault="00AD1A4A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AD1A4A" w:rsidRPr="00CA31E9" w:rsidRDefault="00AD1A4A" w:rsidP="00CE7A2B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 xml:space="preserve">Опытный пользователь, </w:t>
            </w:r>
            <w:r w:rsidR="00CE7A2B">
              <w:rPr>
                <w:snapToGrid w:val="0"/>
                <w:lang w:val="ru-RU"/>
              </w:rPr>
              <w:t>без технической</w:t>
            </w:r>
            <w:r>
              <w:rPr>
                <w:snapToGrid w:val="0"/>
                <w:lang w:val="ru-RU"/>
              </w:rPr>
              <w:t xml:space="preserve"> подготовк</w:t>
            </w:r>
            <w:r w:rsidR="00CE7A2B">
              <w:rPr>
                <w:snapToGrid w:val="0"/>
                <w:lang w:val="ru-RU"/>
              </w:rPr>
              <w:t>и</w:t>
            </w:r>
            <w:r>
              <w:rPr>
                <w:snapToGrid w:val="0"/>
                <w:lang w:val="ru-RU"/>
              </w:rPr>
              <w:t>, но</w:t>
            </w:r>
            <w:r w:rsidR="00CE7A2B">
              <w:rPr>
                <w:snapToGrid w:val="0"/>
                <w:lang w:val="ru-RU"/>
              </w:rPr>
              <w:t xml:space="preserve"> с пониманием принципов работы информационных систем.</w:t>
            </w:r>
          </w:p>
        </w:tc>
      </w:tr>
      <w:tr w:rsidR="008F0493" w:rsidRPr="009D7AA9" w:rsidTr="008F0493">
        <w:tc>
          <w:tcPr>
            <w:tcW w:w="1890" w:type="dxa"/>
          </w:tcPr>
          <w:p w:rsidR="008F0493" w:rsidRDefault="008F0493" w:rsidP="008F0493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8F0493" w:rsidRPr="00CA31E9" w:rsidRDefault="008F0493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Формирует и изменяет договор с клиентом, формирует реестр.</w:t>
            </w:r>
          </w:p>
        </w:tc>
      </w:tr>
      <w:tr w:rsidR="008F0493" w:rsidRPr="009D7AA9" w:rsidTr="008F0493">
        <w:tc>
          <w:tcPr>
            <w:tcW w:w="1890" w:type="dxa"/>
          </w:tcPr>
          <w:p w:rsidR="008F0493" w:rsidRDefault="008F0493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8F0493" w:rsidRPr="00CA31E9" w:rsidRDefault="008F0493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Изменяет информацию в справочнике клиентов, добавляет договор с клиентом и реестр на определенный период или за определенный период  по определенному товару.</w:t>
            </w:r>
          </w:p>
        </w:tc>
      </w:tr>
    </w:tbl>
    <w:p w:rsidR="008A0813" w:rsidRDefault="008A0813" w:rsidP="008A0813">
      <w:pPr>
        <w:ind w:firstLine="720"/>
        <w:rPr>
          <w:i/>
          <w:lang w:val="ru-RU"/>
        </w:rPr>
      </w:pPr>
    </w:p>
    <w:p w:rsidR="00CE7A2B" w:rsidRPr="006B442A" w:rsidRDefault="00CE7A2B" w:rsidP="008A0813">
      <w:pPr>
        <w:ind w:firstLine="720"/>
        <w:rPr>
          <w:i/>
          <w:lang w:val="ru-RU"/>
        </w:rPr>
      </w:pPr>
      <w:r>
        <w:rPr>
          <w:i/>
          <w:lang w:val="ru-RU"/>
        </w:rPr>
        <w:t>Администратор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CE7A2B" w:rsidRPr="009D7AA9" w:rsidTr="008F0493">
        <w:tc>
          <w:tcPr>
            <w:tcW w:w="1890" w:type="dxa"/>
          </w:tcPr>
          <w:p w:rsidR="00CE7A2B" w:rsidRDefault="00CE7A2B" w:rsidP="008F0493">
            <w:pPr>
              <w:rPr>
                <w:b/>
              </w:rPr>
            </w:pPr>
            <w:r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CE7A2B" w:rsidRPr="00CA31E9" w:rsidRDefault="00CE7A2B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Работник предприятия выполняющий обязанности специалиста компьютерного администратора.</w:t>
            </w:r>
          </w:p>
        </w:tc>
      </w:tr>
      <w:tr w:rsidR="00CE7A2B" w:rsidRPr="006B442A" w:rsidTr="008F0493">
        <w:tc>
          <w:tcPr>
            <w:tcW w:w="1890" w:type="dxa"/>
          </w:tcPr>
          <w:p w:rsidR="00CE7A2B" w:rsidRDefault="00CE7A2B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CE7A2B" w:rsidRPr="006B442A" w:rsidRDefault="00CE7A2B" w:rsidP="008F0493">
            <w:pPr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</w:tr>
      <w:tr w:rsidR="00CE7A2B" w:rsidRPr="009D7AA9" w:rsidTr="008F0493">
        <w:tc>
          <w:tcPr>
            <w:tcW w:w="1890" w:type="dxa"/>
          </w:tcPr>
          <w:p w:rsidR="00CE7A2B" w:rsidRDefault="00CE7A2B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CE7A2B" w:rsidRPr="00CA31E9" w:rsidRDefault="00CE7A2B" w:rsidP="00CE7A2B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Продвинутый пользователь, владеющий навыками работы с базой данных, файловыми</w:t>
            </w:r>
            <w:r w:rsidR="008F0493">
              <w:rPr>
                <w:snapToGrid w:val="0"/>
                <w:lang w:val="ru-RU"/>
              </w:rPr>
              <w:t xml:space="preserve"> системами, резервными копиями.</w:t>
            </w:r>
          </w:p>
        </w:tc>
      </w:tr>
      <w:tr w:rsidR="008F0493" w:rsidRPr="009D7AA9" w:rsidTr="008F0493">
        <w:tc>
          <w:tcPr>
            <w:tcW w:w="1890" w:type="dxa"/>
          </w:tcPr>
          <w:p w:rsidR="008F0493" w:rsidRDefault="008F0493" w:rsidP="008F0493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8F0493" w:rsidRPr="00CA31E9" w:rsidRDefault="008F0493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Поддерживает работоспособность системы, следит за обновлениями системы, занимается резервным копированием данных.</w:t>
            </w:r>
          </w:p>
        </w:tc>
      </w:tr>
      <w:tr w:rsidR="008F0493" w:rsidRPr="009D7AA9" w:rsidTr="008F0493">
        <w:tc>
          <w:tcPr>
            <w:tcW w:w="1890" w:type="dxa"/>
          </w:tcPr>
          <w:p w:rsidR="008F0493" w:rsidRDefault="008F0493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8F0493" w:rsidRPr="00CA31E9" w:rsidRDefault="008F0493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Изменяет конфигурации системы для улучшения производительности и быстродействия.</w:t>
            </w:r>
          </w:p>
        </w:tc>
      </w:tr>
    </w:tbl>
    <w:p w:rsidR="00AD1A4A" w:rsidRPr="00CA31E9" w:rsidRDefault="00AD1A4A">
      <w:pPr>
        <w:pStyle w:val="ab"/>
        <w:rPr>
          <w:lang w:val="ru-RU"/>
        </w:rPr>
      </w:pPr>
    </w:p>
    <w:p w:rsidR="008F0493" w:rsidRPr="006B442A" w:rsidRDefault="008F0493" w:rsidP="008F0493">
      <w:pPr>
        <w:rPr>
          <w:i/>
          <w:lang w:val="ru-RU"/>
        </w:rPr>
      </w:pPr>
      <w:r w:rsidRPr="00F8486B">
        <w:rPr>
          <w:i/>
          <w:lang w:val="ru-RU"/>
        </w:rPr>
        <w:t xml:space="preserve">  </w:t>
      </w:r>
      <w:r w:rsidR="008A0813">
        <w:rPr>
          <w:i/>
          <w:lang w:val="ru-RU"/>
        </w:rPr>
        <w:tab/>
      </w:r>
      <w:r>
        <w:rPr>
          <w:i/>
          <w:lang w:val="ru-RU"/>
        </w:rPr>
        <w:t>Начальник отдела продаж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F0493" w:rsidRPr="009D7AA9" w:rsidTr="008F0493">
        <w:tc>
          <w:tcPr>
            <w:tcW w:w="1890" w:type="dxa"/>
          </w:tcPr>
          <w:p w:rsidR="008F0493" w:rsidRDefault="008F0493" w:rsidP="008F0493">
            <w:pPr>
              <w:rPr>
                <w:b/>
              </w:rPr>
            </w:pPr>
            <w:r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8F0493" w:rsidRPr="00CA31E9" w:rsidRDefault="008F0493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Работник предприятия выполняющий обязанности начальника отдела продаж.</w:t>
            </w:r>
          </w:p>
        </w:tc>
      </w:tr>
      <w:tr w:rsidR="008F0493" w:rsidRPr="006B442A" w:rsidTr="008F0493">
        <w:tc>
          <w:tcPr>
            <w:tcW w:w="1890" w:type="dxa"/>
          </w:tcPr>
          <w:p w:rsidR="008F0493" w:rsidRDefault="008F0493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8F0493" w:rsidRPr="006B442A" w:rsidRDefault="008F0493" w:rsidP="008F0493">
            <w:pPr>
              <w:rPr>
                <w:lang w:val="ru-RU"/>
              </w:rPr>
            </w:pPr>
            <w:r>
              <w:rPr>
                <w:lang w:val="ru-RU"/>
              </w:rPr>
              <w:t>Наблюдатель</w:t>
            </w:r>
          </w:p>
        </w:tc>
      </w:tr>
      <w:tr w:rsidR="008F0493" w:rsidRPr="009D7AA9" w:rsidTr="008F0493">
        <w:tc>
          <w:tcPr>
            <w:tcW w:w="1890" w:type="dxa"/>
          </w:tcPr>
          <w:p w:rsidR="008F0493" w:rsidRDefault="008F0493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8F0493" w:rsidRPr="00CA31E9" w:rsidRDefault="008F0493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Пользователь начального уровня, без технической подготовки, но с пониманием принципов работы информационных систем.</w:t>
            </w:r>
          </w:p>
        </w:tc>
      </w:tr>
      <w:tr w:rsidR="008F0493" w:rsidRPr="009D7AA9" w:rsidTr="008F0493">
        <w:tc>
          <w:tcPr>
            <w:tcW w:w="1890" w:type="dxa"/>
          </w:tcPr>
          <w:p w:rsidR="008F0493" w:rsidRDefault="008F0493" w:rsidP="008F0493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8F0493" w:rsidRPr="00CA31E9" w:rsidRDefault="008F0493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Согласует информационное письмо, предложение, реестр, счет-фактуру.</w:t>
            </w:r>
          </w:p>
        </w:tc>
      </w:tr>
      <w:tr w:rsidR="008F0493" w:rsidRPr="009D7AA9" w:rsidTr="008F0493">
        <w:tc>
          <w:tcPr>
            <w:tcW w:w="1890" w:type="dxa"/>
          </w:tcPr>
          <w:p w:rsidR="008F0493" w:rsidRDefault="008F0493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8F0493" w:rsidRPr="00CA31E9" w:rsidRDefault="008F0493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Ставит пометки напротив согласованных документов</w:t>
            </w:r>
          </w:p>
        </w:tc>
      </w:tr>
    </w:tbl>
    <w:p w:rsidR="00CA31E9" w:rsidRDefault="00CA31E9">
      <w:pPr>
        <w:pStyle w:val="ab"/>
        <w:rPr>
          <w:lang w:val="ru-RU"/>
        </w:rPr>
      </w:pPr>
    </w:p>
    <w:p w:rsidR="008F0493" w:rsidRPr="006B442A" w:rsidRDefault="008F0493" w:rsidP="008A0813">
      <w:pPr>
        <w:ind w:firstLine="720"/>
        <w:rPr>
          <w:i/>
          <w:lang w:val="ru-RU"/>
        </w:rPr>
      </w:pPr>
      <w:r>
        <w:rPr>
          <w:i/>
          <w:lang w:val="ru-RU"/>
        </w:rPr>
        <w:t>Кладовщик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F0493" w:rsidRPr="009D7AA9" w:rsidTr="008F0493">
        <w:tc>
          <w:tcPr>
            <w:tcW w:w="1890" w:type="dxa"/>
          </w:tcPr>
          <w:p w:rsidR="008F0493" w:rsidRDefault="008F0493" w:rsidP="008F0493">
            <w:pPr>
              <w:rPr>
                <w:b/>
              </w:rPr>
            </w:pPr>
            <w:r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8F0493" w:rsidRPr="00CA31E9" w:rsidRDefault="008F0493" w:rsidP="008F0493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Работник предприятия выполняющий обязанности кладовщика.</w:t>
            </w:r>
          </w:p>
        </w:tc>
      </w:tr>
      <w:tr w:rsidR="008F0493" w:rsidRPr="006B442A" w:rsidTr="008F0493">
        <w:tc>
          <w:tcPr>
            <w:tcW w:w="1890" w:type="dxa"/>
          </w:tcPr>
          <w:p w:rsidR="008F0493" w:rsidRDefault="008F0493" w:rsidP="008F04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8F0493" w:rsidRPr="006B442A" w:rsidRDefault="008F0493" w:rsidP="008F0493">
            <w:pPr>
              <w:rPr>
                <w:lang w:val="ru-RU"/>
              </w:rPr>
            </w:pPr>
            <w:r>
              <w:rPr>
                <w:lang w:val="ru-RU"/>
              </w:rPr>
              <w:t>Редактор</w:t>
            </w:r>
          </w:p>
        </w:tc>
      </w:tr>
      <w:tr w:rsidR="008A443C" w:rsidRPr="009D7AA9" w:rsidTr="008F0493">
        <w:tc>
          <w:tcPr>
            <w:tcW w:w="1890" w:type="dxa"/>
          </w:tcPr>
          <w:p w:rsidR="008A443C" w:rsidRDefault="008A443C" w:rsidP="008A443C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8A443C" w:rsidRPr="00CA31E9" w:rsidRDefault="008A443C" w:rsidP="008A443C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Формирует и печатает инструкцию на подбор товаров, формирует расходную накладную</w:t>
            </w:r>
          </w:p>
        </w:tc>
      </w:tr>
      <w:tr w:rsidR="008A443C" w:rsidRPr="009D7AA9" w:rsidTr="008F0493">
        <w:tc>
          <w:tcPr>
            <w:tcW w:w="1890" w:type="dxa"/>
          </w:tcPr>
          <w:p w:rsidR="008A443C" w:rsidRDefault="008A443C" w:rsidP="008A443C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8A443C" w:rsidRPr="008A443C" w:rsidRDefault="008A443C" w:rsidP="008A443C">
            <w:pPr>
              <w:rPr>
                <w:b/>
                <w:lang w:val="ru-RU"/>
              </w:rPr>
            </w:pPr>
            <w:r>
              <w:rPr>
                <w:snapToGrid w:val="0"/>
                <w:lang w:val="ru-RU"/>
              </w:rPr>
              <w:t>Формирует и печатает инструкцию на подбор товаров, формирует расходную накладную, регистрирует отгрузку товара , оформляет ведомость за период или за период по определенному товару</w:t>
            </w:r>
          </w:p>
        </w:tc>
      </w:tr>
      <w:tr w:rsidR="008A443C" w:rsidRPr="009D7AA9" w:rsidTr="008F0493">
        <w:tc>
          <w:tcPr>
            <w:tcW w:w="1890" w:type="dxa"/>
          </w:tcPr>
          <w:p w:rsidR="008A443C" w:rsidRDefault="008A443C" w:rsidP="008A443C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8A443C" w:rsidRPr="00CA31E9" w:rsidRDefault="008A443C" w:rsidP="008A443C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Заполняет картотеку складского учета товаров, добавляет расходную накладную.</w:t>
            </w:r>
          </w:p>
        </w:tc>
      </w:tr>
    </w:tbl>
    <w:p w:rsidR="008F0493" w:rsidRPr="006B442A" w:rsidRDefault="008F0493">
      <w:pPr>
        <w:pStyle w:val="ab"/>
        <w:rPr>
          <w:lang w:val="ru-RU"/>
        </w:rPr>
      </w:pPr>
    </w:p>
    <w:p w:rsidR="00CA31E9" w:rsidRDefault="00CA31E9">
      <w:pPr>
        <w:pStyle w:val="1"/>
      </w:pPr>
      <w:bookmarkStart w:id="51" w:name="_Toc482529891"/>
      <w:bookmarkStart w:id="52" w:name="_Toc525421226"/>
      <w:bookmarkEnd w:id="37"/>
      <w:r>
        <w:rPr>
          <w:lang w:val="ru-RU"/>
        </w:rPr>
        <w:t>Краткий обзор изделия</w:t>
      </w:r>
      <w:bookmarkEnd w:id="51"/>
      <w:bookmarkEnd w:id="52"/>
    </w:p>
    <w:p w:rsidR="00CA31E9" w:rsidRDefault="00CA31E9">
      <w:pPr>
        <w:pStyle w:val="2"/>
        <w:rPr>
          <w:lang w:val="ru-RU"/>
        </w:rPr>
      </w:pPr>
      <w:bookmarkStart w:id="53" w:name="_Toc482529892"/>
      <w:bookmarkStart w:id="54" w:name="_Toc525421227"/>
      <w:r>
        <w:rPr>
          <w:lang w:val="ru-RU"/>
        </w:rPr>
        <w:t>Перспектива изделия</w:t>
      </w:r>
      <w:bookmarkEnd w:id="53"/>
      <w:bookmarkEnd w:id="54"/>
    </w:p>
    <w:p w:rsidR="00DC47EB" w:rsidRPr="009D612F" w:rsidRDefault="00DC47EB" w:rsidP="00DC47EB">
      <w:pPr>
        <w:ind w:left="720"/>
        <w:rPr>
          <w:lang w:val="ru-RU"/>
        </w:rPr>
      </w:pPr>
      <w:r w:rsidRPr="009D612F">
        <w:rPr>
          <w:lang w:val="ru-RU"/>
        </w:rPr>
        <w:t>Система обработки и выполнения заказов будет объединять все магазины, которые используют систему учета продаж “Космос”.</w:t>
      </w:r>
      <w:r>
        <w:rPr>
          <w:lang w:val="ru-RU"/>
        </w:rPr>
        <w:t xml:space="preserve"> </w:t>
      </w:r>
      <w:r>
        <w:rPr>
          <w:snapToGrid w:val="0"/>
          <w:lang w:val="ru-RU"/>
        </w:rPr>
        <w:t>Эта система свяжет вместе все магазины, склады и клиентов.</w:t>
      </w:r>
    </w:p>
    <w:p w:rsidR="00DC47EB" w:rsidRPr="00DC47EB" w:rsidRDefault="00DC47EB" w:rsidP="00DC47EB">
      <w:pPr>
        <w:rPr>
          <w:lang w:val="ru-RU"/>
        </w:rPr>
      </w:pPr>
    </w:p>
    <w:p w:rsidR="00DC47EB" w:rsidRPr="00F80534" w:rsidRDefault="00CA31E9" w:rsidP="00F80534">
      <w:pPr>
        <w:pStyle w:val="2"/>
        <w:rPr>
          <w:lang w:val="ru-RU"/>
        </w:rPr>
      </w:pPr>
      <w:bookmarkStart w:id="55" w:name="_Toc482529893"/>
      <w:bookmarkStart w:id="56" w:name="_Toc525421228"/>
      <w:r>
        <w:rPr>
          <w:lang w:val="ru-RU"/>
        </w:rPr>
        <w:lastRenderedPageBreak/>
        <w:t>Сводка возможностей</w:t>
      </w:r>
      <w:bookmarkEnd w:id="55"/>
      <w:bookmarkEnd w:id="56"/>
    </w:p>
    <w:p w:rsidR="00CA31E9" w:rsidRDefault="00CA31E9">
      <w:pPr>
        <w:keepNext/>
        <w:jc w:val="center"/>
        <w:rPr>
          <w:b/>
          <w:lang w:val="ru-RU"/>
        </w:rPr>
      </w:pPr>
      <w:r>
        <w:rPr>
          <w:b/>
          <w:lang w:val="ru-RU"/>
        </w:rPr>
        <w:t>Система поддержки заказчиков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A31E9">
        <w:trPr>
          <w:cantSplit/>
        </w:trPr>
        <w:tc>
          <w:tcPr>
            <w:tcW w:w="3240" w:type="dxa"/>
          </w:tcPr>
          <w:p w:rsidR="00CA31E9" w:rsidRDefault="00CA31E9">
            <w:pPr>
              <w:keepNext/>
              <w:keepLines/>
              <w:ind w:right="72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Выгоды заказчика</w:t>
            </w:r>
          </w:p>
        </w:tc>
        <w:tc>
          <w:tcPr>
            <w:tcW w:w="3780" w:type="dxa"/>
          </w:tcPr>
          <w:p w:rsidR="00CA31E9" w:rsidRDefault="00CA31E9">
            <w:pPr>
              <w:keepNext/>
              <w:keepLines/>
              <w:ind w:right="144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Поддерживающие возможности</w:t>
            </w:r>
          </w:p>
        </w:tc>
      </w:tr>
      <w:tr w:rsidR="008A0813" w:rsidRPr="009D7AA9">
        <w:trPr>
          <w:cantSplit/>
        </w:trPr>
        <w:tc>
          <w:tcPr>
            <w:tcW w:w="3240" w:type="dxa"/>
          </w:tcPr>
          <w:p w:rsidR="008A0813" w:rsidRPr="00EC4B8A" w:rsidRDefault="008A0813" w:rsidP="008A0813">
            <w:pPr>
              <w:keepNext/>
              <w:keepLines/>
              <w:ind w:right="7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Автоматизация системы учета клиентов</w:t>
            </w:r>
          </w:p>
        </w:tc>
        <w:tc>
          <w:tcPr>
            <w:tcW w:w="3780" w:type="dxa"/>
          </w:tcPr>
          <w:p w:rsidR="008A0813" w:rsidRPr="008F18C1" w:rsidRDefault="008A0813" w:rsidP="008A0813">
            <w:pPr>
              <w:keepNext/>
              <w:keepLines/>
              <w:ind w:right="14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База данных клиентов структурирована и логично организована.</w:t>
            </w:r>
          </w:p>
        </w:tc>
      </w:tr>
      <w:tr w:rsidR="008A0813">
        <w:trPr>
          <w:cantSplit/>
        </w:trPr>
        <w:tc>
          <w:tcPr>
            <w:tcW w:w="3240" w:type="dxa"/>
          </w:tcPr>
          <w:p w:rsidR="008A0813" w:rsidRPr="00CA31E9" w:rsidRDefault="008A0813" w:rsidP="008A0813">
            <w:pPr>
              <w:keepNext/>
              <w:keepLines/>
              <w:ind w:right="-14"/>
              <w:rPr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ru-RU"/>
              </w:rPr>
              <w:t>Улучшается поддержка заказчика потому, что ничто не выпускается из виду.</w:t>
            </w:r>
          </w:p>
        </w:tc>
        <w:tc>
          <w:tcPr>
            <w:tcW w:w="3780" w:type="dxa"/>
          </w:tcPr>
          <w:p w:rsidR="008A0813" w:rsidRDefault="008A0813" w:rsidP="008A0813">
            <w:pPr>
              <w:keepNext/>
              <w:keepLines/>
              <w:ind w:right="144"/>
              <w:rPr>
                <w:color w:val="000000"/>
              </w:rPr>
            </w:pPr>
            <w:r>
              <w:rPr>
                <w:snapToGrid w:val="0"/>
                <w:color w:val="000000"/>
                <w:lang w:val="ru-RU"/>
              </w:rPr>
              <w:t>Проблемы однозначно определены, классифицированы и прослеживаются в течение процесса решения. Для всех устаревших выпусков происходит автоматическое уведомление.</w:t>
            </w:r>
          </w:p>
        </w:tc>
      </w:tr>
      <w:tr w:rsidR="008A0813" w:rsidRPr="009D7AA9">
        <w:trPr>
          <w:cantSplit/>
        </w:trPr>
        <w:tc>
          <w:tcPr>
            <w:tcW w:w="3240" w:type="dxa"/>
          </w:tcPr>
          <w:p w:rsidR="008A0813" w:rsidRPr="00CA31E9" w:rsidRDefault="008A0813" w:rsidP="008A0813">
            <w:pPr>
              <w:keepNext/>
              <w:keepLines/>
              <w:ind w:right="-14"/>
              <w:rPr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ru-RU"/>
              </w:rPr>
              <w:t>Распределенные группы поддержки могут работать вместе над решением проблемы.</w:t>
            </w:r>
          </w:p>
        </w:tc>
        <w:tc>
          <w:tcPr>
            <w:tcW w:w="3780" w:type="dxa"/>
          </w:tcPr>
          <w:p w:rsidR="008A0813" w:rsidRDefault="008A0813" w:rsidP="008A0813">
            <w:pPr>
              <w:keepNext/>
              <w:keepLines/>
              <w:ind w:right="144"/>
              <w:rPr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ru-RU"/>
              </w:rPr>
              <w:t>Сервер дублирования позволяет совместно использовать текущую информацию базы данных предприятия</w:t>
            </w:r>
            <w:r>
              <w:rPr>
                <w:color w:val="000000"/>
                <w:lang w:val="ru-RU"/>
              </w:rPr>
              <w:t>.</w:t>
            </w:r>
          </w:p>
        </w:tc>
      </w:tr>
      <w:tr w:rsidR="008A0813" w:rsidRPr="009D7AA9">
        <w:trPr>
          <w:cantSplit/>
        </w:trPr>
        <w:tc>
          <w:tcPr>
            <w:tcW w:w="3240" w:type="dxa"/>
          </w:tcPr>
          <w:p w:rsidR="008A0813" w:rsidRPr="00CA31E9" w:rsidRDefault="008A0813" w:rsidP="008A0813">
            <w:pPr>
              <w:keepNext/>
              <w:keepLines/>
              <w:ind w:right="-1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Новый персонал поддержки может быстро освоиться с работой</w:t>
            </w:r>
            <w:r w:rsidRPr="00CA31E9">
              <w:rPr>
                <w:color w:val="000000"/>
                <w:lang w:val="ru-RU"/>
              </w:rPr>
              <w:t>.</w:t>
            </w:r>
          </w:p>
        </w:tc>
        <w:tc>
          <w:tcPr>
            <w:tcW w:w="3780" w:type="dxa"/>
          </w:tcPr>
          <w:p w:rsidR="008A0813" w:rsidRPr="00CA31E9" w:rsidRDefault="008A0813" w:rsidP="008A0813">
            <w:pPr>
              <w:keepNext/>
              <w:keepLines/>
              <w:ind w:right="144"/>
              <w:rPr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ru-RU"/>
              </w:rPr>
              <w:t>База знаний помогает персоналу быстро получить нужные знания и начать работать</w:t>
            </w:r>
          </w:p>
        </w:tc>
      </w:tr>
      <w:tr w:rsidR="008A0813" w:rsidRPr="009D7AA9">
        <w:trPr>
          <w:cantSplit/>
        </w:trPr>
        <w:tc>
          <w:tcPr>
            <w:tcW w:w="3240" w:type="dxa"/>
          </w:tcPr>
          <w:p w:rsidR="008A0813" w:rsidRPr="00CA31E9" w:rsidRDefault="008A0813" w:rsidP="008A0813">
            <w:pPr>
              <w:keepNext/>
              <w:keepLines/>
              <w:ind w:right="-14"/>
              <w:rPr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ru-RU"/>
              </w:rPr>
              <w:t>Заказчики могут помогать себе сами, снижая затраты поддержки и улучшая быстродействие.</w:t>
            </w:r>
          </w:p>
        </w:tc>
        <w:tc>
          <w:tcPr>
            <w:tcW w:w="3780" w:type="dxa"/>
          </w:tcPr>
          <w:p w:rsidR="008A0813" w:rsidRDefault="008A0813" w:rsidP="008A0813">
            <w:pPr>
              <w:keepNext/>
              <w:keepLines/>
              <w:ind w:right="144"/>
              <w:rPr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ru-RU"/>
              </w:rPr>
              <w:t>База знаний может быть доступна по интернету. Включает возможности поиска гипертекста и графическое формирование запроса</w:t>
            </w:r>
            <w:r>
              <w:rPr>
                <w:color w:val="000000"/>
                <w:lang w:val="ru-RU"/>
              </w:rPr>
              <w:t>.</w:t>
            </w:r>
          </w:p>
        </w:tc>
      </w:tr>
      <w:tr w:rsidR="008A0813" w:rsidRPr="009D7AA9">
        <w:trPr>
          <w:cantSplit/>
        </w:trPr>
        <w:tc>
          <w:tcPr>
            <w:tcW w:w="3240" w:type="dxa"/>
          </w:tcPr>
          <w:p w:rsidR="008A0813" w:rsidRPr="009D612F" w:rsidRDefault="008A0813" w:rsidP="008A0813">
            <w:pPr>
              <w:numPr>
                <w:ilvl w:val="12"/>
                <w:numId w:val="0"/>
              </w:numPr>
              <w:ind w:right="-18"/>
              <w:rPr>
                <w:color w:val="000000"/>
                <w:lang w:val="ru-RU"/>
              </w:rPr>
            </w:pPr>
            <w:r w:rsidRPr="009D612F">
              <w:rPr>
                <w:snapToGrid w:val="0"/>
                <w:color w:val="000000"/>
                <w:lang w:val="ru-RU"/>
              </w:rPr>
              <w:t xml:space="preserve">Управление может получать точную коммерческую информацию о каждом </w:t>
            </w:r>
            <w:r w:rsidRPr="00D143A1">
              <w:rPr>
                <w:snapToGrid w:val="0"/>
                <w:color w:val="000000"/>
                <w:lang w:val="ru-RU"/>
              </w:rPr>
              <w:t>клиенте</w:t>
            </w:r>
            <w:r w:rsidRPr="009D612F">
              <w:rPr>
                <w:snapToGrid w:val="0"/>
                <w:color w:val="000000"/>
                <w:lang w:val="ru-RU"/>
              </w:rPr>
              <w:t>.</w:t>
            </w:r>
          </w:p>
        </w:tc>
        <w:tc>
          <w:tcPr>
            <w:tcW w:w="3780" w:type="dxa"/>
          </w:tcPr>
          <w:p w:rsidR="008A0813" w:rsidRPr="00D143A1" w:rsidRDefault="008A0813" w:rsidP="008A0813">
            <w:pPr>
              <w:numPr>
                <w:ilvl w:val="12"/>
                <w:numId w:val="0"/>
              </w:numPr>
              <w:rPr>
                <w:color w:val="000000"/>
                <w:lang w:val="ru-RU"/>
              </w:rPr>
            </w:pPr>
            <w:r w:rsidRPr="009D612F">
              <w:rPr>
                <w:snapToGrid w:val="0"/>
                <w:lang w:val="ru-RU"/>
              </w:rPr>
              <w:t xml:space="preserve">Складская система будет связана с помощью интерфейса с другими системами </w:t>
            </w:r>
            <w:r w:rsidRPr="00D143A1">
              <w:rPr>
                <w:lang w:val="ru-RU"/>
              </w:rPr>
              <w:t>закупок.</w:t>
            </w:r>
          </w:p>
        </w:tc>
      </w:tr>
    </w:tbl>
    <w:p w:rsidR="00CA31E9" w:rsidRDefault="00CA31E9">
      <w:pPr>
        <w:pStyle w:val="2"/>
        <w:rPr>
          <w:lang w:val="ru-RU"/>
        </w:rPr>
      </w:pPr>
      <w:bookmarkStart w:id="57" w:name="_Toc482529894"/>
      <w:bookmarkStart w:id="58" w:name="_Toc525421229"/>
      <w:r>
        <w:rPr>
          <w:lang w:val="ru-RU"/>
        </w:rPr>
        <w:t>Предположения и зависимости</w:t>
      </w:r>
      <w:bookmarkEnd w:id="57"/>
      <w:bookmarkEnd w:id="58"/>
    </w:p>
    <w:p w:rsidR="00F80534" w:rsidRPr="00F80534" w:rsidRDefault="00F80534" w:rsidP="00F80534">
      <w:pPr>
        <w:pStyle w:val="ab"/>
        <w:rPr>
          <w:lang w:val="ru-RU"/>
        </w:rPr>
      </w:pPr>
      <w:r>
        <w:rPr>
          <w:lang w:val="ru-RU"/>
        </w:rPr>
        <w:t>Система учета продаж «Космос»</w:t>
      </w:r>
      <w:r>
        <w:rPr>
          <w:snapToGrid w:val="0"/>
          <w:lang w:val="ru-RU"/>
        </w:rPr>
        <w:t xml:space="preserve"> будет работать на </w:t>
      </w:r>
      <w:r>
        <w:rPr>
          <w:snapToGrid w:val="0"/>
        </w:rPr>
        <w:t>Windows</w:t>
      </w:r>
      <w:r>
        <w:rPr>
          <w:snapToGrid w:val="0"/>
          <w:lang w:val="ru-RU"/>
        </w:rPr>
        <w:t xml:space="preserve"> 95, </w:t>
      </w:r>
      <w:r>
        <w:rPr>
          <w:snapToGrid w:val="0"/>
        </w:rPr>
        <w:t>Windows</w:t>
      </w:r>
      <w:r>
        <w:rPr>
          <w:snapToGrid w:val="0"/>
          <w:lang w:val="ru-RU"/>
        </w:rPr>
        <w:t xml:space="preserve"> 98, </w:t>
      </w:r>
      <w:r>
        <w:rPr>
          <w:snapToGrid w:val="0"/>
        </w:rPr>
        <w:t>Windows</w:t>
      </w:r>
      <w:r>
        <w:rPr>
          <w:snapToGrid w:val="0"/>
          <w:lang w:val="ru-RU"/>
        </w:rPr>
        <w:t xml:space="preserve"> </w:t>
      </w:r>
      <w:r>
        <w:rPr>
          <w:snapToGrid w:val="0"/>
        </w:rPr>
        <w:t>NT</w:t>
      </w:r>
      <w:r>
        <w:rPr>
          <w:snapToGrid w:val="0"/>
          <w:lang w:val="ru-RU"/>
        </w:rPr>
        <w:t xml:space="preserve"> 4.0 и </w:t>
      </w:r>
      <w:r>
        <w:rPr>
          <w:snapToGrid w:val="0"/>
        </w:rPr>
        <w:t>Windows</w:t>
      </w:r>
      <w:r>
        <w:rPr>
          <w:snapToGrid w:val="0"/>
          <w:lang w:val="ru-RU"/>
        </w:rPr>
        <w:t xml:space="preserve"> 2000, </w:t>
      </w:r>
      <w:r>
        <w:rPr>
          <w:snapToGrid w:val="0"/>
        </w:rPr>
        <w:t>Windows</w:t>
      </w:r>
      <w:r w:rsidRPr="009D612F">
        <w:rPr>
          <w:snapToGrid w:val="0"/>
          <w:lang w:val="ru-RU"/>
        </w:rPr>
        <w:t xml:space="preserve"> </w:t>
      </w:r>
      <w:r>
        <w:rPr>
          <w:snapToGrid w:val="0"/>
        </w:rPr>
        <w:t>XP</w:t>
      </w:r>
      <w:r w:rsidRPr="009D612F">
        <w:rPr>
          <w:snapToGrid w:val="0"/>
          <w:lang w:val="ru-RU"/>
        </w:rPr>
        <w:t xml:space="preserve">, </w:t>
      </w:r>
      <w:r>
        <w:rPr>
          <w:snapToGrid w:val="0"/>
        </w:rPr>
        <w:t>Windows</w:t>
      </w:r>
      <w:r w:rsidRPr="009D612F">
        <w:rPr>
          <w:snapToGrid w:val="0"/>
          <w:lang w:val="ru-RU"/>
        </w:rPr>
        <w:t xml:space="preserve"> </w:t>
      </w:r>
      <w:r>
        <w:rPr>
          <w:snapToGrid w:val="0"/>
        </w:rPr>
        <w:t>Vista</w:t>
      </w:r>
      <w:r w:rsidRPr="009D612F">
        <w:rPr>
          <w:snapToGrid w:val="0"/>
          <w:lang w:val="ru-RU"/>
        </w:rPr>
        <w:t xml:space="preserve">, </w:t>
      </w:r>
      <w:r>
        <w:rPr>
          <w:snapToGrid w:val="0"/>
        </w:rPr>
        <w:t>Windows</w:t>
      </w:r>
      <w:r w:rsidRPr="009D612F">
        <w:rPr>
          <w:snapToGrid w:val="0"/>
          <w:lang w:val="ru-RU"/>
        </w:rPr>
        <w:t xml:space="preserve"> 7, </w:t>
      </w:r>
      <w:r>
        <w:rPr>
          <w:snapToGrid w:val="0"/>
        </w:rPr>
        <w:t>Windows</w:t>
      </w:r>
      <w:r w:rsidRPr="009D612F">
        <w:rPr>
          <w:snapToGrid w:val="0"/>
          <w:lang w:val="ru-RU"/>
        </w:rPr>
        <w:t xml:space="preserve"> 8, </w:t>
      </w:r>
      <w:r>
        <w:rPr>
          <w:snapToGrid w:val="0"/>
        </w:rPr>
        <w:t>Windows</w:t>
      </w:r>
      <w:r w:rsidRPr="009D612F">
        <w:rPr>
          <w:snapToGrid w:val="0"/>
          <w:lang w:val="ru-RU"/>
        </w:rPr>
        <w:t xml:space="preserve"> 10</w:t>
      </w:r>
      <w:r>
        <w:rPr>
          <w:snapToGrid w:val="0"/>
          <w:lang w:val="ru-RU"/>
        </w:rPr>
        <w:t>.</w:t>
      </w:r>
      <w:r w:rsidRPr="009D612F">
        <w:rPr>
          <w:snapToGrid w:val="0"/>
          <w:lang w:val="ru-RU"/>
        </w:rPr>
        <w:t xml:space="preserve"> </w:t>
      </w:r>
      <w:r>
        <w:rPr>
          <w:snapToGrid w:val="0"/>
          <w:lang w:val="ru-RU"/>
        </w:rPr>
        <w:t>Для функционирования системы необходим предустановленный пакет программ (</w:t>
      </w:r>
      <w:r>
        <w:rPr>
          <w:snapToGrid w:val="0"/>
        </w:rPr>
        <w:t>MySQL, JVM).</w:t>
      </w:r>
    </w:p>
    <w:p w:rsidR="00CA31E9" w:rsidRDefault="00CA31E9">
      <w:pPr>
        <w:pStyle w:val="2"/>
        <w:widowControl/>
      </w:pPr>
      <w:bookmarkStart w:id="59" w:name="_Toc482529895"/>
      <w:bookmarkStart w:id="60" w:name="_Toc525421230"/>
      <w:r>
        <w:rPr>
          <w:lang w:val="ru-RU"/>
        </w:rPr>
        <w:t>Стоимость и калькуляция</w:t>
      </w:r>
      <w:bookmarkEnd w:id="59"/>
      <w:bookmarkEnd w:id="60"/>
    </w:p>
    <w:p w:rsidR="00CA31E9" w:rsidRDefault="00CA31E9">
      <w:pPr>
        <w:pStyle w:val="InfoBlue"/>
        <w:rPr>
          <w:snapToGrid w:val="0"/>
          <w:sz w:val="24"/>
          <w:lang w:val="ru-RU"/>
        </w:rPr>
      </w:pPr>
      <w:bookmarkStart w:id="61" w:name="_Toc425054396"/>
      <w:bookmarkStart w:id="62" w:name="_Toc422186489"/>
      <w:bookmarkStart w:id="63" w:name="_Toc436203392"/>
      <w:bookmarkStart w:id="64" w:name="_Toc452813595"/>
      <w:bookmarkStart w:id="65" w:name="_Toc456662684"/>
      <w:r>
        <w:rPr>
          <w:snapToGrid w:val="0"/>
          <w:lang w:val="ru-RU"/>
        </w:rPr>
        <w:t>[Для изделий, продаваемых внешним заказчикам, и для многих приложений собственной фирмы проблемы стоимости и калькуляции могут вступать в конфликт с определением и выполнением прикладных программ. В этом разделе сделайте записи о любых связях стоимости и калькуляции, которые Вы считаете важными. Например, стоимость распространения или другие затраты, связанные с продажей товаров (руководства, упаковка), которые могут содействовать или вредить успеху проектов, в зависимости от характера изделия</w:t>
      </w:r>
      <w:r>
        <w:rPr>
          <w:snapToGrid w:val="0"/>
          <w:sz w:val="24"/>
          <w:lang w:val="ru-RU"/>
        </w:rPr>
        <w:t>.]</w:t>
      </w:r>
    </w:p>
    <w:p w:rsidR="00CA31E9" w:rsidRDefault="00CA31E9">
      <w:pPr>
        <w:pStyle w:val="2"/>
        <w:widowControl/>
        <w:rPr>
          <w:lang w:val="ru-RU"/>
        </w:rPr>
      </w:pPr>
      <w:bookmarkStart w:id="66" w:name="_Toc482529896"/>
      <w:bookmarkStart w:id="67" w:name="_Toc525421231"/>
      <w:bookmarkEnd w:id="61"/>
      <w:bookmarkEnd w:id="62"/>
      <w:bookmarkEnd w:id="63"/>
      <w:bookmarkEnd w:id="64"/>
      <w:bookmarkEnd w:id="65"/>
      <w:r>
        <w:rPr>
          <w:lang w:val="ru-RU"/>
        </w:rPr>
        <w:t>Лицензирование и инсталляция</w:t>
      </w:r>
      <w:bookmarkEnd w:id="66"/>
      <w:bookmarkEnd w:id="67"/>
    </w:p>
    <w:p w:rsidR="008A0813" w:rsidRDefault="008A0813" w:rsidP="008A0813">
      <w:pPr>
        <w:pStyle w:val="ab"/>
        <w:rPr>
          <w:lang w:val="ru-RU"/>
        </w:rPr>
      </w:pPr>
      <w:r>
        <w:rPr>
          <w:lang w:val="ru-RU"/>
        </w:rPr>
        <w:t>Все необходимые технологии, используемые при разработке, находятся в свободном доступе и могут быть использованы для коммерческих целей.</w:t>
      </w:r>
    </w:p>
    <w:p w:rsidR="008A0813" w:rsidRPr="008A0813" w:rsidRDefault="008A0813" w:rsidP="008A0813">
      <w:pPr>
        <w:pStyle w:val="ab"/>
        <w:rPr>
          <w:lang w:val="ru-RU"/>
        </w:rPr>
      </w:pPr>
    </w:p>
    <w:p w:rsidR="00CA31E9" w:rsidRDefault="00CA31E9">
      <w:pPr>
        <w:pStyle w:val="1"/>
      </w:pPr>
      <w:bookmarkStart w:id="68" w:name="_Toc482529897"/>
      <w:bookmarkStart w:id="69" w:name="_Toc525421232"/>
      <w:r>
        <w:rPr>
          <w:lang w:val="ru-RU"/>
        </w:rPr>
        <w:t>Возможности продукта</w:t>
      </w:r>
      <w:bookmarkEnd w:id="68"/>
      <w:bookmarkEnd w:id="69"/>
    </w:p>
    <w:p w:rsidR="008A0813" w:rsidRDefault="008A0813" w:rsidP="008A0813">
      <w:pPr>
        <w:pStyle w:val="Paragraph2"/>
        <w:numPr>
          <w:ilvl w:val="12"/>
          <w:numId w:val="0"/>
        </w:numPr>
        <w:ind w:left="720"/>
      </w:pPr>
      <w:bookmarkStart w:id="70" w:name="_Toc482529900"/>
      <w:bookmarkStart w:id="71" w:name="_Toc525421236"/>
      <w:r>
        <w:rPr>
          <w:snapToGrid w:val="0"/>
          <w:lang w:val="ru-RU"/>
        </w:rPr>
        <w:t>Система учета продаж включает:</w:t>
      </w:r>
    </w:p>
    <w:p w:rsidR="008A0813" w:rsidRDefault="008A0813" w:rsidP="008A0813">
      <w:pPr>
        <w:pStyle w:val="Paragraph2"/>
        <w:numPr>
          <w:ilvl w:val="0"/>
          <w:numId w:val="8"/>
        </w:numPr>
      </w:pPr>
      <w:r>
        <w:rPr>
          <w:snapToGrid w:val="0"/>
          <w:lang w:val="ru-RU"/>
        </w:rPr>
        <w:t>Систему</w:t>
      </w:r>
      <w:r>
        <w:rPr>
          <w:snapToGrid w:val="0"/>
          <w:sz w:val="24"/>
          <w:lang w:val="ru-RU"/>
        </w:rPr>
        <w:t xml:space="preserve"> </w:t>
      </w:r>
      <w:r>
        <w:rPr>
          <w:snapToGrid w:val="0"/>
          <w:lang w:val="ru-RU"/>
        </w:rPr>
        <w:t>учета клиентов</w:t>
      </w:r>
    </w:p>
    <w:p w:rsidR="008A0813" w:rsidRDefault="008A0813" w:rsidP="008A0813">
      <w:pPr>
        <w:pStyle w:val="Paragraph2"/>
        <w:numPr>
          <w:ilvl w:val="0"/>
          <w:numId w:val="8"/>
        </w:numPr>
      </w:pPr>
      <w:r>
        <w:rPr>
          <w:snapToGrid w:val="0"/>
          <w:lang w:val="ru-RU"/>
        </w:rPr>
        <w:t>Систему обработки заказов</w:t>
      </w:r>
    </w:p>
    <w:p w:rsidR="008A0813" w:rsidRPr="004543B5" w:rsidRDefault="008A0813" w:rsidP="008A0813">
      <w:pPr>
        <w:pStyle w:val="Paragraph2"/>
        <w:numPr>
          <w:ilvl w:val="0"/>
          <w:numId w:val="8"/>
        </w:numPr>
      </w:pPr>
      <w:r>
        <w:rPr>
          <w:snapToGrid w:val="0"/>
          <w:lang w:val="ru-RU"/>
        </w:rPr>
        <w:t>Систему взаимодействия со складом</w:t>
      </w:r>
    </w:p>
    <w:p w:rsidR="008A0813" w:rsidRPr="006104E1" w:rsidRDefault="008A0813" w:rsidP="008A0813">
      <w:pPr>
        <w:pStyle w:val="2"/>
      </w:pPr>
      <w:bookmarkStart w:id="72" w:name="_Toc425054407"/>
      <w:bookmarkStart w:id="73" w:name="_Toc342757873"/>
      <w:bookmarkStart w:id="74" w:name="_Toc346297791"/>
      <w:bookmarkStart w:id="75" w:name="_Toc422186500"/>
      <w:bookmarkStart w:id="76" w:name="_Toc436203403"/>
      <w:bookmarkStart w:id="77" w:name="_Toc452813597"/>
      <w:bookmarkStart w:id="78" w:name="_Toc456662686"/>
      <w:bookmarkStart w:id="79" w:name="_Toc482529898"/>
      <w:bookmarkStart w:id="80" w:name="_Toc525421233"/>
      <w:r w:rsidRPr="006104E1">
        <w:rPr>
          <w:snapToGrid w:val="0"/>
          <w:lang w:val="ru-RU"/>
        </w:rPr>
        <w:lastRenderedPageBreak/>
        <w:t xml:space="preserve">Система </w:t>
      </w:r>
      <w:r>
        <w:rPr>
          <w:snapToGrid w:val="0"/>
          <w:lang w:val="ru-RU"/>
        </w:rPr>
        <w:t>учета клиентов</w:t>
      </w:r>
      <w:r w:rsidRPr="006104E1">
        <w:t xml:space="preserve"> 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8A0813" w:rsidRPr="006104E1" w:rsidRDefault="008A0813" w:rsidP="008A0813">
      <w:pPr>
        <w:pStyle w:val="Paragraph2"/>
        <w:rPr>
          <w:color w:val="auto"/>
        </w:rPr>
      </w:pPr>
      <w:r w:rsidRPr="006104E1">
        <w:rPr>
          <w:snapToGrid w:val="0"/>
          <w:color w:val="auto"/>
          <w:lang w:val="ru-RU"/>
        </w:rPr>
        <w:t xml:space="preserve">Система </w:t>
      </w:r>
      <w:r>
        <w:rPr>
          <w:snapToGrid w:val="0"/>
          <w:color w:val="auto"/>
          <w:lang w:val="ru-RU"/>
        </w:rPr>
        <w:t>учета клиентов</w:t>
      </w:r>
      <w:r w:rsidRPr="006104E1">
        <w:rPr>
          <w:snapToGrid w:val="0"/>
          <w:color w:val="auto"/>
          <w:lang w:val="ru-RU"/>
        </w:rPr>
        <w:t xml:space="preserve"> включает:</w:t>
      </w:r>
    </w:p>
    <w:p w:rsidR="008A0813" w:rsidRPr="009D612F" w:rsidRDefault="008A0813" w:rsidP="008A0813">
      <w:pPr>
        <w:pStyle w:val="Paragraph2"/>
        <w:numPr>
          <w:ilvl w:val="0"/>
          <w:numId w:val="8"/>
        </w:numPr>
        <w:rPr>
          <w:color w:val="auto"/>
          <w:lang w:val="ru-RU"/>
        </w:rPr>
      </w:pPr>
      <w:r w:rsidRPr="00F17769">
        <w:rPr>
          <w:vanish/>
          <w:color w:val="auto"/>
        </w:rPr>
        <w:t>FEAT</w:t>
      </w:r>
      <w:r w:rsidRPr="009D612F">
        <w:rPr>
          <w:vanish/>
          <w:color w:val="auto"/>
          <w:lang w:val="ru-RU"/>
        </w:rPr>
        <w:t xml:space="preserve">1.1 </w:t>
      </w:r>
      <w:r w:rsidRPr="009D612F">
        <w:rPr>
          <w:lang w:val="ru-RU"/>
        </w:rPr>
        <w:t xml:space="preserve">возможность быстро найти данные </w:t>
      </w:r>
      <w:r>
        <w:rPr>
          <w:lang w:val="ru-RU"/>
        </w:rPr>
        <w:t>о клиенте</w:t>
      </w:r>
    </w:p>
    <w:p w:rsidR="008A0813" w:rsidRDefault="008A0813" w:rsidP="008A0813">
      <w:pPr>
        <w:numPr>
          <w:ilvl w:val="0"/>
          <w:numId w:val="8"/>
        </w:numPr>
      </w:pPr>
      <w:r>
        <w:rPr>
          <w:lang w:val="ru-RU"/>
        </w:rPr>
        <w:t xml:space="preserve">отслеживание </w:t>
      </w:r>
      <w:r>
        <w:t>истори</w:t>
      </w:r>
      <w:r>
        <w:rPr>
          <w:lang w:val="ru-RU"/>
        </w:rPr>
        <w:t>и</w:t>
      </w:r>
      <w:r>
        <w:t xml:space="preserve"> заказов</w:t>
      </w:r>
    </w:p>
    <w:p w:rsidR="008A0813" w:rsidRPr="009D612F" w:rsidRDefault="008A0813" w:rsidP="008A0813">
      <w:pPr>
        <w:numPr>
          <w:ilvl w:val="0"/>
          <w:numId w:val="8"/>
        </w:numPr>
        <w:rPr>
          <w:lang w:val="ru-RU"/>
        </w:rPr>
      </w:pPr>
      <w:r>
        <w:rPr>
          <w:lang w:val="ru-RU"/>
        </w:rPr>
        <w:t>формулировка выгодных коммерческих предложений на основании заказов клиента</w:t>
      </w:r>
    </w:p>
    <w:p w:rsidR="008A0813" w:rsidRPr="00E95C40" w:rsidRDefault="008A0813" w:rsidP="008A0813">
      <w:pPr>
        <w:pStyle w:val="2"/>
        <w:rPr>
          <w:lang w:val="ru-RU"/>
        </w:rPr>
      </w:pPr>
      <w:r>
        <w:rPr>
          <w:lang w:val="ru-RU"/>
        </w:rPr>
        <w:t xml:space="preserve"> </w:t>
      </w:r>
      <w:r w:rsidRPr="006104E1">
        <w:rPr>
          <w:vanish/>
        </w:rPr>
        <w:t xml:space="preserve">FEAT2 </w:t>
      </w:r>
      <w:bookmarkStart w:id="81" w:name="_Toc483480530"/>
      <w:r w:rsidRPr="006104E1">
        <w:rPr>
          <w:snapToGrid w:val="0"/>
          <w:lang w:val="ru-RU"/>
        </w:rPr>
        <w:t>Система обработки заказов</w:t>
      </w:r>
      <w:bookmarkEnd w:id="81"/>
    </w:p>
    <w:p w:rsidR="008A0813" w:rsidRPr="006104E1" w:rsidRDefault="008A0813" w:rsidP="008A0813">
      <w:pPr>
        <w:pStyle w:val="Paragraph2"/>
        <w:rPr>
          <w:color w:val="auto"/>
        </w:rPr>
      </w:pPr>
      <w:r w:rsidRPr="006104E1">
        <w:rPr>
          <w:snapToGrid w:val="0"/>
          <w:color w:val="auto"/>
          <w:lang w:val="ru-RU"/>
        </w:rPr>
        <w:t>Система обработки заказов включает:</w:t>
      </w:r>
    </w:p>
    <w:p w:rsidR="008A0813" w:rsidRPr="009D612F" w:rsidRDefault="008A0813" w:rsidP="008A0813">
      <w:pPr>
        <w:pStyle w:val="Paragraph2"/>
        <w:numPr>
          <w:ilvl w:val="0"/>
          <w:numId w:val="8"/>
        </w:numPr>
        <w:rPr>
          <w:color w:val="auto"/>
          <w:lang w:val="ru-RU"/>
        </w:rPr>
      </w:pPr>
      <w:r w:rsidRPr="006104E1">
        <w:rPr>
          <w:vanish/>
          <w:color w:val="auto"/>
        </w:rPr>
        <w:t>FEAT</w:t>
      </w:r>
      <w:r w:rsidRPr="009D612F">
        <w:rPr>
          <w:vanish/>
          <w:color w:val="auto"/>
          <w:lang w:val="ru-RU"/>
        </w:rPr>
        <w:t xml:space="preserve">2.1 </w:t>
      </w:r>
      <w:r w:rsidRPr="006104E1">
        <w:rPr>
          <w:snapToGrid w:val="0"/>
          <w:color w:val="auto"/>
          <w:lang w:val="ru-RU"/>
        </w:rPr>
        <w:t>Обеспечение ручного ввода заказов</w:t>
      </w:r>
      <w:r>
        <w:rPr>
          <w:snapToGrid w:val="0"/>
          <w:color w:val="auto"/>
          <w:lang w:val="ru-RU"/>
        </w:rPr>
        <w:t xml:space="preserve"> в систему</w:t>
      </w:r>
    </w:p>
    <w:p w:rsidR="008A0813" w:rsidRPr="006104E1" w:rsidRDefault="008A0813" w:rsidP="008A0813">
      <w:pPr>
        <w:pStyle w:val="2"/>
      </w:pPr>
      <w:r w:rsidRPr="006104E1">
        <w:rPr>
          <w:vanish/>
        </w:rPr>
        <w:t xml:space="preserve">FEAT3 </w:t>
      </w:r>
      <w:bookmarkStart w:id="82" w:name="_Toc483480531"/>
      <w:r w:rsidRPr="006104E1">
        <w:rPr>
          <w:snapToGrid w:val="0"/>
          <w:lang w:val="ru-RU"/>
        </w:rPr>
        <w:t xml:space="preserve">Система </w:t>
      </w:r>
      <w:bookmarkEnd w:id="82"/>
      <w:r>
        <w:rPr>
          <w:snapToGrid w:val="0"/>
          <w:lang w:val="ru-RU"/>
        </w:rPr>
        <w:t>взаимодействия со складом</w:t>
      </w:r>
    </w:p>
    <w:p w:rsidR="008A0813" w:rsidRPr="009D612F" w:rsidRDefault="008A0813" w:rsidP="008A0813">
      <w:pPr>
        <w:pStyle w:val="Paragraph2"/>
        <w:rPr>
          <w:color w:val="auto"/>
          <w:lang w:val="ru-RU"/>
        </w:rPr>
      </w:pPr>
      <w:bookmarkStart w:id="83" w:name="OLE_LINK4"/>
      <w:r w:rsidRPr="006104E1">
        <w:rPr>
          <w:color w:val="auto"/>
          <w:lang w:val="ru-RU"/>
        </w:rPr>
        <w:t xml:space="preserve">Система </w:t>
      </w:r>
      <w:r>
        <w:rPr>
          <w:snapToGrid w:val="0"/>
          <w:lang w:val="ru-RU"/>
        </w:rPr>
        <w:t>взаимодействия со складом</w:t>
      </w:r>
      <w:r w:rsidRPr="006104E1">
        <w:rPr>
          <w:color w:val="auto"/>
          <w:lang w:val="ru-RU"/>
        </w:rPr>
        <w:t xml:space="preserve"> включает</w:t>
      </w:r>
      <w:bookmarkEnd w:id="83"/>
      <w:r w:rsidRPr="009D612F">
        <w:rPr>
          <w:color w:val="auto"/>
          <w:lang w:val="ru-RU"/>
        </w:rPr>
        <w:t>:</w:t>
      </w:r>
    </w:p>
    <w:p w:rsidR="008A0813" w:rsidRPr="009D612F" w:rsidRDefault="008A0813" w:rsidP="008A0813">
      <w:pPr>
        <w:pStyle w:val="Paragraph2"/>
        <w:numPr>
          <w:ilvl w:val="0"/>
          <w:numId w:val="8"/>
        </w:numPr>
        <w:rPr>
          <w:color w:val="auto"/>
          <w:lang w:val="ru-RU"/>
        </w:rPr>
      </w:pPr>
      <w:r w:rsidRPr="006104E1">
        <w:rPr>
          <w:vanish/>
          <w:color w:val="auto"/>
        </w:rPr>
        <w:t>FEAT</w:t>
      </w:r>
      <w:r w:rsidRPr="009D612F">
        <w:rPr>
          <w:vanish/>
          <w:color w:val="auto"/>
          <w:lang w:val="ru-RU"/>
        </w:rPr>
        <w:t xml:space="preserve">3.1 </w:t>
      </w:r>
      <w:r w:rsidRPr="006104E1">
        <w:rPr>
          <w:snapToGrid w:val="0"/>
          <w:color w:val="auto"/>
          <w:lang w:val="ru-RU"/>
        </w:rPr>
        <w:t>Управление приемом, складированием и отгрузкой товаров</w:t>
      </w:r>
    </w:p>
    <w:p w:rsidR="008A0813" w:rsidRPr="009D612F" w:rsidRDefault="008A0813" w:rsidP="008A0813">
      <w:pPr>
        <w:pStyle w:val="Paragraph2"/>
        <w:numPr>
          <w:ilvl w:val="0"/>
          <w:numId w:val="8"/>
        </w:numPr>
        <w:rPr>
          <w:color w:val="auto"/>
          <w:lang w:val="ru-RU"/>
        </w:rPr>
      </w:pPr>
      <w:r w:rsidRPr="0077044D">
        <w:rPr>
          <w:vanish/>
          <w:color w:val="auto"/>
        </w:rPr>
        <w:t>FEAT</w:t>
      </w:r>
      <w:r w:rsidRPr="009D612F">
        <w:rPr>
          <w:vanish/>
          <w:color w:val="auto"/>
          <w:lang w:val="ru-RU"/>
        </w:rPr>
        <w:t xml:space="preserve">3.2 </w:t>
      </w:r>
      <w:r w:rsidRPr="0077044D">
        <w:rPr>
          <w:vanish/>
          <w:color w:val="auto"/>
        </w:rPr>
        <w:t>FEAT</w:t>
      </w:r>
      <w:r w:rsidRPr="009D612F">
        <w:rPr>
          <w:vanish/>
          <w:color w:val="auto"/>
          <w:lang w:val="ru-RU"/>
        </w:rPr>
        <w:t xml:space="preserve">3.3 </w:t>
      </w:r>
      <w:r w:rsidRPr="0077044D">
        <w:rPr>
          <w:snapToGrid w:val="0"/>
          <w:color w:val="auto"/>
          <w:lang w:val="ru-RU"/>
        </w:rPr>
        <w:t xml:space="preserve">Интерфейс </w:t>
      </w:r>
      <w:r>
        <w:rPr>
          <w:snapToGrid w:val="0"/>
          <w:color w:val="auto"/>
          <w:lang w:val="ru-RU"/>
        </w:rPr>
        <w:t xml:space="preserve">для </w:t>
      </w:r>
      <w:r>
        <w:rPr>
          <w:snapToGrid w:val="0"/>
          <w:lang w:val="ru-RU"/>
        </w:rPr>
        <w:t>взаимодействия с товаром на складе</w:t>
      </w:r>
    </w:p>
    <w:p w:rsidR="008A0813" w:rsidRPr="00217554" w:rsidRDefault="008A0813" w:rsidP="008A0813">
      <w:pPr>
        <w:pStyle w:val="Paragraph2"/>
        <w:numPr>
          <w:ilvl w:val="0"/>
          <w:numId w:val="8"/>
        </w:numPr>
        <w:rPr>
          <w:color w:val="auto"/>
        </w:rPr>
      </w:pPr>
      <w:r w:rsidRPr="006104E1">
        <w:rPr>
          <w:vanish/>
          <w:color w:val="auto"/>
        </w:rPr>
        <w:t xml:space="preserve">FEAT3.4 </w:t>
      </w:r>
      <w:r>
        <w:rPr>
          <w:snapToGrid w:val="0"/>
          <w:color w:val="auto"/>
          <w:lang w:val="ru-RU"/>
        </w:rPr>
        <w:t>Возможность проверки наличия товара</w:t>
      </w:r>
    </w:p>
    <w:p w:rsidR="00217554" w:rsidRPr="006104E1" w:rsidRDefault="00217554" w:rsidP="00217554">
      <w:pPr>
        <w:pStyle w:val="Paragraph2"/>
        <w:rPr>
          <w:color w:val="auto"/>
        </w:rPr>
      </w:pPr>
    </w:p>
    <w:p w:rsidR="00CA31E9" w:rsidRDefault="00CA31E9">
      <w:pPr>
        <w:pStyle w:val="1"/>
      </w:pPr>
      <w:r>
        <w:rPr>
          <w:lang w:val="ru-RU"/>
        </w:rPr>
        <w:t>Ограничения</w:t>
      </w:r>
      <w:bookmarkEnd w:id="70"/>
      <w:bookmarkEnd w:id="71"/>
    </w:p>
    <w:p w:rsidR="00900891" w:rsidRDefault="00900891" w:rsidP="00900891">
      <w:pPr>
        <w:pStyle w:val="ab"/>
        <w:rPr>
          <w:color w:val="222222"/>
          <w:shd w:val="clear" w:color="auto" w:fill="FFFFFF"/>
          <w:lang w:val="ru-RU"/>
        </w:rPr>
      </w:pPr>
      <w:bookmarkStart w:id="84" w:name="_Toc436203406"/>
      <w:bookmarkStart w:id="85" w:name="_Toc452813600"/>
      <w:bookmarkStart w:id="86" w:name="_Toc456662689"/>
      <w:r w:rsidRPr="00787B93">
        <w:rPr>
          <w:lang w:val="ru-RU"/>
        </w:rPr>
        <w:t xml:space="preserve">Информационная система связана внешне с </w:t>
      </w:r>
      <w:r w:rsidRPr="00787B93">
        <w:rPr>
          <w:color w:val="222222"/>
          <w:shd w:val="clear" w:color="auto" w:fill="FFFFFF"/>
        </w:rPr>
        <w:t>Java</w:t>
      </w:r>
      <w:r w:rsidRPr="00787B93">
        <w:rPr>
          <w:color w:val="222222"/>
          <w:shd w:val="clear" w:color="auto" w:fill="FFFFFF"/>
          <w:lang w:val="ru-RU"/>
        </w:rPr>
        <w:t xml:space="preserve"> </w:t>
      </w:r>
      <w:r w:rsidRPr="00787B93">
        <w:rPr>
          <w:color w:val="222222"/>
          <w:shd w:val="clear" w:color="auto" w:fill="FFFFFF"/>
        </w:rPr>
        <w:t>Runtime</w:t>
      </w:r>
      <w:r w:rsidRPr="00787B93">
        <w:rPr>
          <w:color w:val="222222"/>
          <w:shd w:val="clear" w:color="auto" w:fill="FFFFFF"/>
          <w:lang w:val="ru-RU"/>
        </w:rPr>
        <w:t xml:space="preserve"> </w:t>
      </w:r>
      <w:r w:rsidRPr="00787B93">
        <w:rPr>
          <w:color w:val="222222"/>
          <w:shd w:val="clear" w:color="auto" w:fill="FFFFFF"/>
        </w:rPr>
        <w:t>Environment</w:t>
      </w:r>
      <w:r w:rsidRPr="00787B93">
        <w:rPr>
          <w:color w:val="222222"/>
          <w:shd w:val="clear" w:color="auto" w:fill="FFFFFF"/>
          <w:lang w:val="ru-RU"/>
        </w:rPr>
        <w:t xml:space="preserve">, как с минимальной реализацией виртуальной машины, необходимой для исполнения </w:t>
      </w:r>
      <w:r w:rsidRPr="00787B93">
        <w:rPr>
          <w:color w:val="222222"/>
          <w:shd w:val="clear" w:color="auto" w:fill="FFFFFF"/>
        </w:rPr>
        <w:t>Java</w:t>
      </w:r>
      <w:r w:rsidRPr="00787B93">
        <w:rPr>
          <w:color w:val="222222"/>
          <w:shd w:val="clear" w:color="auto" w:fill="FFFFFF"/>
          <w:lang w:val="ru-RU"/>
        </w:rPr>
        <w:t xml:space="preserve">-приложений. Так же для удачного использования программы следует иметь на компьютере </w:t>
      </w:r>
      <w:r w:rsidR="00787B93" w:rsidRPr="00787B93">
        <w:rPr>
          <w:color w:val="222222"/>
          <w:shd w:val="clear" w:color="auto" w:fill="FFFFFF"/>
          <w:lang w:val="ru-RU"/>
        </w:rPr>
        <w:t xml:space="preserve">экземпляр </w:t>
      </w:r>
      <w:r w:rsidR="00217554">
        <w:rPr>
          <w:color w:val="222222"/>
          <w:shd w:val="clear" w:color="auto" w:fill="FFFFFF"/>
        </w:rPr>
        <w:t>MySQL</w:t>
      </w:r>
      <w:r w:rsidR="00787B93" w:rsidRPr="00787B93">
        <w:rPr>
          <w:color w:val="222222"/>
          <w:shd w:val="clear" w:color="auto" w:fill="FFFFFF"/>
          <w:lang w:val="ru-RU"/>
        </w:rPr>
        <w:t xml:space="preserve">. </w:t>
      </w:r>
    </w:p>
    <w:p w:rsidR="00217554" w:rsidRPr="00787B93" w:rsidRDefault="00217554" w:rsidP="00900891">
      <w:pPr>
        <w:pStyle w:val="ab"/>
        <w:rPr>
          <w:lang w:val="ru-RU"/>
        </w:rPr>
      </w:pPr>
    </w:p>
    <w:p w:rsidR="00CA31E9" w:rsidRDefault="00CA31E9">
      <w:pPr>
        <w:pStyle w:val="1"/>
      </w:pPr>
      <w:bookmarkStart w:id="87" w:name="_Toc482529901"/>
      <w:bookmarkStart w:id="88" w:name="_Toc525421237"/>
      <w:bookmarkEnd w:id="84"/>
      <w:bookmarkEnd w:id="85"/>
      <w:bookmarkEnd w:id="86"/>
      <w:r>
        <w:rPr>
          <w:lang w:val="ru-RU"/>
        </w:rPr>
        <w:t>Показатели качества</w:t>
      </w:r>
      <w:bookmarkEnd w:id="87"/>
      <w:bookmarkEnd w:id="88"/>
      <w:r>
        <w:t xml:space="preserve"> </w:t>
      </w:r>
    </w:p>
    <w:p w:rsidR="00CA31E9" w:rsidRDefault="00CA31E9">
      <w:pPr>
        <w:pStyle w:val="InfoBlue"/>
        <w:rPr>
          <w:snapToGrid w:val="0"/>
          <w:lang w:val="ru-RU"/>
        </w:rPr>
      </w:pPr>
      <w:bookmarkStart w:id="89" w:name="_Toc436203407"/>
      <w:bookmarkStart w:id="90" w:name="_Toc452813601"/>
      <w:bookmarkStart w:id="91" w:name="_Toc456662690"/>
      <w:r>
        <w:rPr>
          <w:snapToGrid w:val="0"/>
          <w:lang w:val="ru-RU"/>
        </w:rPr>
        <w:t>[Определение показателей качества для эффективности, надежности, отказоустойчивости, применимости и другие подобные характеристики, которые не зафиксированы в наборе возможностей.]</w:t>
      </w:r>
    </w:p>
    <w:p w:rsidR="00217554" w:rsidRPr="00217554" w:rsidRDefault="00217554" w:rsidP="00217554">
      <w:pPr>
        <w:pStyle w:val="ab"/>
        <w:rPr>
          <w:lang w:val="ru-RU"/>
        </w:rPr>
      </w:pPr>
    </w:p>
    <w:p w:rsidR="00CA31E9" w:rsidRDefault="00CA31E9">
      <w:pPr>
        <w:pStyle w:val="1"/>
      </w:pPr>
      <w:bookmarkStart w:id="92" w:name="_Toc482529902"/>
      <w:bookmarkStart w:id="93" w:name="_Toc525421238"/>
      <w:bookmarkEnd w:id="89"/>
      <w:bookmarkEnd w:id="90"/>
      <w:bookmarkEnd w:id="91"/>
      <w:r>
        <w:rPr>
          <w:lang w:val="ru-RU"/>
        </w:rPr>
        <w:t>Старшинство и приоритеты</w:t>
      </w:r>
      <w:bookmarkEnd w:id="92"/>
      <w:bookmarkEnd w:id="93"/>
    </w:p>
    <w:p w:rsidR="00CA31E9" w:rsidRDefault="00CA31E9">
      <w:pPr>
        <w:pStyle w:val="InfoBlue"/>
        <w:rPr>
          <w:snapToGrid w:val="0"/>
          <w:lang w:val="ru-RU"/>
        </w:rPr>
      </w:pPr>
      <w:bookmarkStart w:id="94" w:name="_Toc436203408"/>
      <w:bookmarkStart w:id="95" w:name="_Toc452813602"/>
      <w:bookmarkStart w:id="96" w:name="_Toc456662691"/>
      <w:r>
        <w:rPr>
          <w:snapToGrid w:val="0"/>
          <w:lang w:val="ru-RU"/>
        </w:rPr>
        <w:t>[Определение приоритетов различных возможностей системы.]</w:t>
      </w:r>
    </w:p>
    <w:p w:rsidR="00217554" w:rsidRPr="00217554" w:rsidRDefault="00217554" w:rsidP="00217554">
      <w:pPr>
        <w:pStyle w:val="ab"/>
        <w:rPr>
          <w:lang w:val="ru-RU"/>
        </w:rPr>
      </w:pPr>
    </w:p>
    <w:p w:rsidR="00CA31E9" w:rsidRDefault="00CA31E9">
      <w:pPr>
        <w:pStyle w:val="1"/>
      </w:pPr>
      <w:bookmarkStart w:id="97" w:name="_Toc482529903"/>
      <w:bookmarkStart w:id="98" w:name="_Toc525421239"/>
      <w:bookmarkEnd w:id="94"/>
      <w:bookmarkEnd w:id="95"/>
      <w:bookmarkEnd w:id="96"/>
      <w:r>
        <w:rPr>
          <w:lang w:val="ru-RU"/>
        </w:rPr>
        <w:t>Другие требования к изделию</w:t>
      </w:r>
      <w:bookmarkEnd w:id="97"/>
      <w:bookmarkEnd w:id="98"/>
    </w:p>
    <w:p w:rsidR="00CA31E9" w:rsidRDefault="00CA31E9">
      <w:pPr>
        <w:pStyle w:val="2"/>
      </w:pPr>
      <w:bookmarkStart w:id="99" w:name="_Toc482529904"/>
      <w:bookmarkStart w:id="100" w:name="_Toc525421240"/>
      <w:r>
        <w:rPr>
          <w:lang w:val="ru-RU"/>
        </w:rPr>
        <w:t>Применяемые стандарты</w:t>
      </w:r>
      <w:bookmarkEnd w:id="99"/>
      <w:bookmarkEnd w:id="100"/>
    </w:p>
    <w:p w:rsidR="004C49DF" w:rsidRPr="004C49DF" w:rsidRDefault="004C49DF" w:rsidP="004C49DF">
      <w:pPr>
        <w:pStyle w:val="Paragraph2"/>
        <w:widowControl/>
        <w:rPr>
          <w:lang w:val="ru-RU"/>
        </w:rPr>
      </w:pPr>
      <w:bookmarkStart w:id="101" w:name="_Toc482529905"/>
      <w:bookmarkStart w:id="102" w:name="_Toc525421241"/>
      <w:r w:rsidRPr="004C49DF">
        <w:rPr>
          <w:snapToGrid w:val="0"/>
          <w:lang w:val="ru-RU"/>
        </w:rPr>
        <w:t xml:space="preserve">Прикладные программы </w:t>
      </w:r>
      <w:r w:rsidRPr="004C49DF">
        <w:rPr>
          <w:lang w:val="ru-RU"/>
        </w:rPr>
        <w:t>ИС “Космос”</w:t>
      </w:r>
      <w:r w:rsidRPr="004C49DF">
        <w:rPr>
          <w:snapToGrid w:val="0"/>
          <w:lang w:val="ru-RU"/>
        </w:rPr>
        <w:t xml:space="preserve"> должны соответствовать всем стандартам интерфейса пользователя </w:t>
      </w:r>
      <w:r w:rsidRPr="004C49DF">
        <w:t>Microsoft</w:t>
      </w:r>
      <w:r w:rsidRPr="004C49DF">
        <w:rPr>
          <w:vertAlign w:val="superscript"/>
          <w:lang w:val="ru-RU"/>
        </w:rPr>
        <w:t>®</w:t>
      </w:r>
      <w:r w:rsidRPr="004C49DF">
        <w:rPr>
          <w:lang w:val="ru-RU"/>
        </w:rPr>
        <w:t xml:space="preserve"> </w:t>
      </w:r>
      <w:r w:rsidRPr="004C49DF">
        <w:t>Windows</w:t>
      </w:r>
      <w:r w:rsidRPr="004C49DF">
        <w:rPr>
          <w:vertAlign w:val="superscript"/>
          <w:lang w:val="ru-RU"/>
        </w:rPr>
        <w:t>®</w:t>
      </w:r>
      <w:r w:rsidRPr="004C49DF">
        <w:rPr>
          <w:lang w:val="ru-RU"/>
        </w:rPr>
        <w:t>.</w:t>
      </w:r>
    </w:p>
    <w:p w:rsidR="00CA31E9" w:rsidRDefault="00CA31E9">
      <w:pPr>
        <w:pStyle w:val="2"/>
      </w:pPr>
      <w:r>
        <w:rPr>
          <w:lang w:val="ru-RU"/>
        </w:rPr>
        <w:t>Системные требования</w:t>
      </w:r>
      <w:bookmarkEnd w:id="101"/>
      <w:bookmarkEnd w:id="102"/>
    </w:p>
    <w:p w:rsidR="004C49DF" w:rsidRPr="004C49DF" w:rsidRDefault="004C49DF" w:rsidP="004C49DF">
      <w:pPr>
        <w:pStyle w:val="Paragraph2"/>
        <w:widowControl/>
        <w:rPr>
          <w:lang w:val="ru-RU"/>
        </w:rPr>
      </w:pPr>
      <w:bookmarkStart w:id="103" w:name="_Toc482529906"/>
      <w:bookmarkStart w:id="104" w:name="_Toc525421242"/>
      <w:r w:rsidRPr="004C49DF">
        <w:rPr>
          <w:lang w:val="ru-RU"/>
        </w:rPr>
        <w:t>Минимальные системные требования для ИС “Космос”:</w:t>
      </w:r>
    </w:p>
    <w:p w:rsidR="004C49DF" w:rsidRPr="004C49DF" w:rsidRDefault="004C49DF" w:rsidP="004C49DF">
      <w:pPr>
        <w:pStyle w:val="Paragraph2"/>
        <w:numPr>
          <w:ilvl w:val="0"/>
          <w:numId w:val="8"/>
        </w:numPr>
      </w:pPr>
      <w:r w:rsidRPr="004C49DF">
        <w:t xml:space="preserve">64 Mb </w:t>
      </w:r>
      <w:r w:rsidRPr="004C49DF">
        <w:rPr>
          <w:lang w:val="ru-RU"/>
        </w:rPr>
        <w:t>оперативной</w:t>
      </w:r>
      <w:r w:rsidRPr="004C49DF">
        <w:t xml:space="preserve"> </w:t>
      </w:r>
      <w:r w:rsidRPr="004C49DF">
        <w:rPr>
          <w:lang w:val="ru-RU"/>
        </w:rPr>
        <w:t>памяти</w:t>
      </w:r>
    </w:p>
    <w:p w:rsidR="004C49DF" w:rsidRPr="004C49DF" w:rsidRDefault="004C49DF" w:rsidP="004C49DF">
      <w:pPr>
        <w:pStyle w:val="Paragraph2"/>
        <w:numPr>
          <w:ilvl w:val="0"/>
          <w:numId w:val="8"/>
        </w:numPr>
      </w:pPr>
      <w:r w:rsidRPr="004C49DF">
        <w:rPr>
          <w:lang w:val="ru-RU"/>
        </w:rPr>
        <w:t>500</w:t>
      </w:r>
      <w:r w:rsidRPr="004C49DF">
        <w:t xml:space="preserve"> Mb </w:t>
      </w:r>
      <w:r w:rsidRPr="004C49DF">
        <w:rPr>
          <w:lang w:val="ru-RU"/>
        </w:rPr>
        <w:t>свободного дискового пространства</w:t>
      </w:r>
    </w:p>
    <w:p w:rsidR="004C49DF" w:rsidRPr="004C49DF" w:rsidRDefault="004C49DF" w:rsidP="004C49DF">
      <w:pPr>
        <w:pStyle w:val="Paragraph2"/>
        <w:numPr>
          <w:ilvl w:val="0"/>
          <w:numId w:val="8"/>
        </w:numPr>
      </w:pPr>
      <w:r w:rsidRPr="004C49DF">
        <w:rPr>
          <w:lang w:val="ru-RU"/>
        </w:rPr>
        <w:t xml:space="preserve">Процессор </w:t>
      </w:r>
      <w:r w:rsidRPr="004C49DF">
        <w:rPr>
          <w:lang w:val="en-US"/>
        </w:rPr>
        <w:t>Intel Core 2 Duo 2.4 Ghz</w:t>
      </w:r>
    </w:p>
    <w:p w:rsidR="004C49DF" w:rsidRPr="004C49DF" w:rsidRDefault="004C49DF" w:rsidP="004C49DF">
      <w:pPr>
        <w:pStyle w:val="Paragraph2"/>
        <w:numPr>
          <w:ilvl w:val="0"/>
          <w:numId w:val="8"/>
        </w:numPr>
      </w:pPr>
      <w:r w:rsidRPr="004C49DF">
        <w:t xml:space="preserve">Windows 95, Windows NT 4.0 </w:t>
      </w:r>
      <w:r w:rsidRPr="004C49DF">
        <w:rPr>
          <w:lang w:val="ru-RU"/>
        </w:rPr>
        <w:t>или</w:t>
      </w:r>
      <w:r w:rsidRPr="004C49DF">
        <w:t xml:space="preserve"> 5.0, </w:t>
      </w:r>
      <w:r w:rsidRPr="004C49DF">
        <w:rPr>
          <w:lang w:val="ru-RU"/>
        </w:rPr>
        <w:t>или</w:t>
      </w:r>
      <w:r w:rsidRPr="004C49DF">
        <w:t xml:space="preserve"> Windows 98</w:t>
      </w:r>
    </w:p>
    <w:p w:rsidR="00CA31E9" w:rsidRDefault="00CA31E9">
      <w:pPr>
        <w:pStyle w:val="2"/>
        <w:widowControl/>
      </w:pPr>
      <w:r>
        <w:rPr>
          <w:snapToGrid w:val="0"/>
          <w:lang w:val="ru-RU"/>
        </w:rPr>
        <w:lastRenderedPageBreak/>
        <w:t>Эксплуатационные требования</w:t>
      </w:r>
      <w:bookmarkEnd w:id="103"/>
      <w:bookmarkEnd w:id="104"/>
    </w:p>
    <w:p w:rsidR="004C49DF" w:rsidRPr="004C49DF" w:rsidRDefault="004C49DF" w:rsidP="004C49DF">
      <w:pPr>
        <w:pStyle w:val="ab"/>
        <w:rPr>
          <w:lang w:val="ru-RU"/>
        </w:rPr>
      </w:pPr>
      <w:bookmarkStart w:id="105" w:name="_Toc482529907"/>
      <w:bookmarkStart w:id="106" w:name="_Toc525421243"/>
      <w:r w:rsidRPr="004C49DF">
        <w:rPr>
          <w:lang w:val="ru-RU"/>
        </w:rPr>
        <w:t>ИС “Космос” должна быть способна поддерживать минимум 20 одновременно работающих на предприятии пользователей, связанных с общими базами данных.</w:t>
      </w:r>
    </w:p>
    <w:p w:rsidR="00CA31E9" w:rsidRDefault="00CA31E9">
      <w:pPr>
        <w:pStyle w:val="2"/>
      </w:pPr>
      <w:r>
        <w:rPr>
          <w:snapToGrid w:val="0"/>
          <w:lang w:val="ru-RU"/>
        </w:rPr>
        <w:t>Требования к окружающей среде</w:t>
      </w:r>
      <w:bookmarkEnd w:id="105"/>
      <w:bookmarkEnd w:id="106"/>
    </w:p>
    <w:p w:rsidR="00217554" w:rsidRDefault="00217554" w:rsidP="00217554">
      <w:pPr>
        <w:pStyle w:val="ab"/>
        <w:rPr>
          <w:lang w:val="ru-RU"/>
        </w:rPr>
      </w:pPr>
      <w:bookmarkStart w:id="107" w:name="_Toc436203413"/>
      <w:bookmarkStart w:id="108" w:name="_Toc452813607"/>
      <w:bookmarkStart w:id="109" w:name="_Toc456662696"/>
      <w:r>
        <w:rPr>
          <w:lang w:val="ru-RU"/>
        </w:rPr>
        <w:t>Для стабильной работы продукта необходимо поддерживать стабильное функционирование ПК, с которого идет работа. ОС не должна содержать вирусов и прочих вредоносных программ, так как в таком случае целостность и структурированность рабочих данных, хранимых в БД не гарантирована.</w:t>
      </w:r>
    </w:p>
    <w:p w:rsidR="00217554" w:rsidRPr="00217554" w:rsidRDefault="00217554" w:rsidP="00217554">
      <w:pPr>
        <w:pStyle w:val="ab"/>
        <w:rPr>
          <w:lang w:val="ru-RU"/>
        </w:rPr>
      </w:pPr>
    </w:p>
    <w:p w:rsidR="008A0813" w:rsidRPr="00217554" w:rsidRDefault="008A0813" w:rsidP="008A0813">
      <w:pPr>
        <w:pStyle w:val="1"/>
        <w:rPr>
          <w:lang w:val="ru-RU"/>
        </w:rPr>
      </w:pPr>
      <w:bookmarkStart w:id="110" w:name="_Toc482529908"/>
      <w:bookmarkStart w:id="111" w:name="_Toc525421244"/>
      <w:bookmarkEnd w:id="107"/>
      <w:bookmarkEnd w:id="108"/>
      <w:bookmarkEnd w:id="109"/>
      <w:r>
        <w:rPr>
          <w:lang w:val="ru-RU"/>
        </w:rPr>
        <w:t>Требования к документации</w:t>
      </w:r>
      <w:bookmarkEnd w:id="110"/>
      <w:bookmarkEnd w:id="111"/>
    </w:p>
    <w:p w:rsidR="00217554" w:rsidRPr="00217554" w:rsidRDefault="00217554" w:rsidP="00217554">
      <w:pPr>
        <w:pStyle w:val="ab"/>
        <w:rPr>
          <w:lang w:val="ru-RU"/>
        </w:rPr>
      </w:pPr>
      <w:bookmarkStart w:id="112" w:name="_Toc425054415"/>
      <w:bookmarkStart w:id="113" w:name="_Toc422186508"/>
      <w:bookmarkStart w:id="114" w:name="_Toc436203414"/>
      <w:bookmarkStart w:id="115" w:name="_Toc452813608"/>
      <w:bookmarkStart w:id="116" w:name="_Toc456662697"/>
      <w:r>
        <w:rPr>
          <w:lang w:val="ru-RU"/>
        </w:rPr>
        <w:t>Необходимо поддерживать документацию в актуальном состоянии, вовремя фиксировать и документировать все изменения в проекте.</w:t>
      </w:r>
    </w:p>
    <w:p w:rsidR="008A0813" w:rsidRDefault="008A0813" w:rsidP="008A0813">
      <w:pPr>
        <w:pStyle w:val="2"/>
      </w:pPr>
      <w:bookmarkStart w:id="117" w:name="_Toc482529909"/>
      <w:bookmarkStart w:id="118" w:name="_Toc525421245"/>
      <w:bookmarkEnd w:id="112"/>
      <w:bookmarkEnd w:id="113"/>
      <w:bookmarkEnd w:id="114"/>
      <w:bookmarkEnd w:id="115"/>
      <w:bookmarkEnd w:id="116"/>
      <w:r>
        <w:rPr>
          <w:lang w:val="ru-RU"/>
        </w:rPr>
        <w:t>Руководство пользователя</w:t>
      </w:r>
      <w:bookmarkEnd w:id="117"/>
      <w:bookmarkEnd w:id="118"/>
    </w:p>
    <w:p w:rsidR="008A0813" w:rsidRPr="004C49DF" w:rsidRDefault="008A0813" w:rsidP="004C49DF">
      <w:pPr>
        <w:pStyle w:val="Paragraph2"/>
        <w:rPr>
          <w:lang w:val="ru-RU"/>
        </w:rPr>
      </w:pPr>
      <w:r w:rsidRPr="004C49DF">
        <w:rPr>
          <w:snapToGrid w:val="0"/>
          <w:lang w:val="ru-RU"/>
        </w:rPr>
        <w:t>Никаких руководств пользователя для директора предприятия не требуется</w:t>
      </w:r>
      <w:r w:rsidRPr="004C49DF">
        <w:rPr>
          <w:lang w:val="ru-RU"/>
        </w:rPr>
        <w:t>.</w:t>
      </w:r>
      <w:r w:rsidRPr="004C49DF">
        <w:rPr>
          <w:snapToGrid w:val="0"/>
          <w:lang w:val="ru-RU"/>
        </w:rPr>
        <w:t xml:space="preserve"> Должно быть разработано руководство по администрированию, раскрывающее вопросы конфигурирования таблиц и управления базой данных, а также руководство по использованию информационной системы для пользователей.</w:t>
      </w:r>
    </w:p>
    <w:p w:rsidR="008A0813" w:rsidRDefault="008A0813" w:rsidP="008A0813">
      <w:pPr>
        <w:pStyle w:val="2"/>
      </w:pPr>
      <w:bookmarkStart w:id="119" w:name="_Toc482529910"/>
      <w:bookmarkStart w:id="120" w:name="_Toc525421246"/>
      <w:r>
        <w:rPr>
          <w:lang w:val="ru-RU"/>
        </w:rPr>
        <w:t>Интерактивная справка</w:t>
      </w:r>
      <w:bookmarkEnd w:id="119"/>
      <w:bookmarkEnd w:id="120"/>
    </w:p>
    <w:p w:rsidR="008A0813" w:rsidRPr="004C49DF" w:rsidRDefault="008A0813" w:rsidP="008A0813">
      <w:pPr>
        <w:pStyle w:val="Paragraph2"/>
        <w:rPr>
          <w:lang w:val="ru-RU"/>
        </w:rPr>
      </w:pPr>
      <w:bookmarkStart w:id="121" w:name="_Toc425054417"/>
      <w:bookmarkStart w:id="122" w:name="_Toc422186510"/>
      <w:bookmarkStart w:id="123" w:name="_Toc436203416"/>
      <w:bookmarkStart w:id="124" w:name="_Toc452813610"/>
      <w:bookmarkStart w:id="125" w:name="_Toc456662699"/>
      <w:r w:rsidRPr="004C49DF">
        <w:rPr>
          <w:lang w:val="ru-RU"/>
        </w:rPr>
        <w:t>ИС “Космос”</w:t>
      </w:r>
      <w:r w:rsidR="00217554">
        <w:rPr>
          <w:lang w:val="ru-RU"/>
        </w:rPr>
        <w:t xml:space="preserve"> не</w:t>
      </w:r>
      <w:r w:rsidRPr="004C49DF">
        <w:rPr>
          <w:lang w:val="ru-RU"/>
        </w:rPr>
        <w:t xml:space="preserve"> </w:t>
      </w:r>
      <w:r w:rsidRPr="004C49DF">
        <w:rPr>
          <w:snapToGrid w:val="0"/>
          <w:lang w:val="ru-RU"/>
        </w:rPr>
        <w:t>будет в</w:t>
      </w:r>
      <w:bookmarkStart w:id="126" w:name="_GoBack"/>
      <w:bookmarkEnd w:id="126"/>
      <w:r w:rsidRPr="004C49DF">
        <w:rPr>
          <w:snapToGrid w:val="0"/>
          <w:lang w:val="ru-RU"/>
        </w:rPr>
        <w:t>ключать обширную систему интерактивной справки для помощи пользователям.</w:t>
      </w:r>
    </w:p>
    <w:p w:rsidR="008A0813" w:rsidRPr="00217554" w:rsidRDefault="008A0813" w:rsidP="008A0813">
      <w:pPr>
        <w:pStyle w:val="2"/>
        <w:rPr>
          <w:lang w:val="ru-RU"/>
        </w:rPr>
      </w:pPr>
      <w:bookmarkStart w:id="127" w:name="_Toc482529911"/>
      <w:bookmarkStart w:id="128" w:name="_Toc525421247"/>
      <w:r w:rsidRPr="00217554">
        <w:rPr>
          <w:lang w:val="ru-RU"/>
        </w:rPr>
        <w:t xml:space="preserve">Руководства по установке и конфигурированию, файл </w:t>
      </w:r>
      <w:r w:rsidRPr="00217554">
        <w:t>Read</w:t>
      </w:r>
      <w:r w:rsidRPr="00217554">
        <w:rPr>
          <w:lang w:val="ru-RU"/>
        </w:rPr>
        <w:t xml:space="preserve"> </w:t>
      </w:r>
      <w:r w:rsidRPr="00217554">
        <w:t>Me</w:t>
      </w:r>
      <w:bookmarkEnd w:id="121"/>
      <w:bookmarkEnd w:id="122"/>
      <w:bookmarkEnd w:id="123"/>
      <w:bookmarkEnd w:id="124"/>
      <w:bookmarkEnd w:id="125"/>
      <w:bookmarkEnd w:id="127"/>
      <w:bookmarkEnd w:id="128"/>
    </w:p>
    <w:p w:rsidR="008A0813" w:rsidRPr="004C49DF" w:rsidRDefault="008A0813" w:rsidP="008A0813">
      <w:pPr>
        <w:pStyle w:val="Paragraph2"/>
        <w:widowControl/>
      </w:pPr>
      <w:bookmarkStart w:id="129" w:name="_Toc425054418"/>
      <w:bookmarkStart w:id="130" w:name="_Toc422186511"/>
      <w:bookmarkStart w:id="131" w:name="_Toc436203417"/>
      <w:bookmarkStart w:id="132" w:name="_Toc452813611"/>
      <w:bookmarkStart w:id="133" w:name="_Toc456662700"/>
      <w:r w:rsidRPr="004C49DF">
        <w:rPr>
          <w:snapToGrid w:val="0"/>
          <w:lang w:val="ru-RU"/>
        </w:rPr>
        <w:t>Должен быть разработан документ, который будет содержать инструкции по инсталляции и рекомендации по конфигурированию. Кроме того, в стандартный комплект должен быть включен</w:t>
      </w:r>
      <w:r w:rsidRPr="004C49DF">
        <w:rPr>
          <w:lang w:val="ru-RU"/>
        </w:rPr>
        <w:t xml:space="preserve"> файл </w:t>
      </w:r>
      <w:r w:rsidRPr="004C49DF">
        <w:t>Read</w:t>
      </w:r>
      <w:r w:rsidRPr="004C49DF">
        <w:rPr>
          <w:lang w:val="ru-RU"/>
        </w:rPr>
        <w:t xml:space="preserve"> </w:t>
      </w:r>
      <w:r w:rsidRPr="004C49DF">
        <w:t>Me</w:t>
      </w:r>
      <w:r w:rsidRPr="004C49DF">
        <w:rPr>
          <w:lang w:val="ru-RU"/>
        </w:rPr>
        <w:t xml:space="preserve">, который </w:t>
      </w:r>
      <w:r w:rsidRPr="004C49DF">
        <w:rPr>
          <w:snapToGrid w:val="0"/>
          <w:lang w:val="ru-RU"/>
        </w:rPr>
        <w:t>должен содержать раздел "Что нового в этом выпуске" и обсуждение совместимости с предыдущими выпусками. В него будет включаться информация обо всех обнаруженных дефектах.</w:t>
      </w:r>
    </w:p>
    <w:p w:rsidR="00CA31E9" w:rsidRDefault="008A0813" w:rsidP="009D7AA9">
      <w:pPr>
        <w:pStyle w:val="2"/>
        <w:widowControl/>
        <w:rPr>
          <w:lang w:val="ru-RU"/>
        </w:rPr>
      </w:pPr>
      <w:bookmarkStart w:id="134" w:name="_Toc482529912"/>
      <w:bookmarkStart w:id="135" w:name="_Toc525421248"/>
      <w:bookmarkEnd w:id="129"/>
      <w:bookmarkEnd w:id="130"/>
      <w:bookmarkEnd w:id="131"/>
      <w:bookmarkEnd w:id="132"/>
      <w:bookmarkEnd w:id="133"/>
      <w:r>
        <w:rPr>
          <w:lang w:val="ru-RU"/>
        </w:rPr>
        <w:t>Маркировка и пакетирование</w:t>
      </w:r>
      <w:bookmarkEnd w:id="134"/>
      <w:bookmarkEnd w:id="135"/>
    </w:p>
    <w:p w:rsidR="00E41104" w:rsidRPr="00E41104" w:rsidRDefault="00E41104" w:rsidP="00E41104">
      <w:pPr>
        <w:ind w:left="720"/>
        <w:rPr>
          <w:lang w:val="ru-RU"/>
        </w:rPr>
      </w:pPr>
      <w:r>
        <w:rPr>
          <w:lang w:val="ru-RU"/>
        </w:rPr>
        <w:t xml:space="preserve">Данный продукт в своем конечном виде будет представлен в виде приложения на ПК. Запуск будет обеспечивать файл с расширением </w:t>
      </w:r>
      <w:r w:rsidRPr="00E41104">
        <w:rPr>
          <w:lang w:val="ru-RU"/>
        </w:rPr>
        <w:t>.</w:t>
      </w:r>
      <w:r>
        <w:t>jar</w:t>
      </w:r>
      <w:r>
        <w:rPr>
          <w:lang w:val="ru-RU"/>
        </w:rPr>
        <w:t>. Необходимые требования для запуска файлов с таким расширением приведен в пункте 6.</w:t>
      </w:r>
    </w:p>
    <w:sectPr w:rsidR="00E41104" w:rsidRPr="00E4110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19B" w:rsidRDefault="0026219B">
      <w:pPr>
        <w:spacing w:line="240" w:lineRule="auto"/>
      </w:pPr>
      <w:r>
        <w:separator/>
      </w:r>
    </w:p>
  </w:endnote>
  <w:endnote w:type="continuationSeparator" w:id="0">
    <w:p w:rsidR="0026219B" w:rsidRDefault="002621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Cyr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04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0493" w:rsidRDefault="008F0493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0493" w:rsidRDefault="008F0493">
          <w:pPr>
            <w:jc w:val="center"/>
            <w:rPr>
              <w:lang w:val="ru-RU"/>
            </w:rPr>
          </w:pPr>
        </w:p>
        <w:p w:rsidR="008F0493" w:rsidRDefault="008F0493">
          <w:pPr>
            <w:jc w:val="center"/>
            <w:rPr>
              <w:lang w:val="ru-RU"/>
            </w:rPr>
          </w:pPr>
        </w:p>
        <w:p w:rsidR="008F0493" w:rsidRDefault="008F0493">
          <w:pPr>
            <w:jc w:val="center"/>
            <w:rPr>
              <w:lang w:val="ru-RU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0493" w:rsidRDefault="008F0493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a"/>
            </w:rPr>
            <w:fldChar w:fldCharType="begin"/>
          </w:r>
          <w:r>
            <w:rPr>
              <w:rStyle w:val="aa"/>
            </w:rPr>
            <w:instrText xml:space="preserve"> PAGE </w:instrText>
          </w:r>
          <w:r>
            <w:rPr>
              <w:rStyle w:val="aa"/>
            </w:rPr>
            <w:fldChar w:fldCharType="separate"/>
          </w:r>
          <w:r w:rsidR="00FB5902">
            <w:rPr>
              <w:rStyle w:val="aa"/>
              <w:noProof/>
            </w:rPr>
            <w:t>10</w:t>
          </w:r>
          <w:r>
            <w:rPr>
              <w:rStyle w:val="aa"/>
            </w:rPr>
            <w:fldChar w:fldCharType="end"/>
          </w:r>
        </w:p>
      </w:tc>
    </w:tr>
  </w:tbl>
  <w:p w:rsidR="008F0493" w:rsidRDefault="008F049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19B" w:rsidRDefault="0026219B">
      <w:pPr>
        <w:spacing w:line="240" w:lineRule="auto"/>
      </w:pPr>
      <w:r>
        <w:separator/>
      </w:r>
    </w:p>
  </w:footnote>
  <w:footnote w:type="continuationSeparator" w:id="0">
    <w:p w:rsidR="0026219B" w:rsidRDefault="002621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493" w:rsidRDefault="008F049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03B3692"/>
    <w:multiLevelType w:val="singleLevel"/>
    <w:tmpl w:val="EDC40EC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4" w15:restartNumberingAfterBreak="0">
    <w:nsid w:val="4EF02183"/>
    <w:multiLevelType w:val="singleLevel"/>
    <w:tmpl w:val="787A72F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 w15:restartNumberingAfterBreak="0">
    <w:nsid w:val="6CBF3601"/>
    <w:multiLevelType w:val="singleLevel"/>
    <w:tmpl w:val="A58EB0A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7E3E54E3"/>
    <w:multiLevelType w:val="singleLevel"/>
    <w:tmpl w:val="AEAED45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31E9"/>
    <w:rsid w:val="00007481"/>
    <w:rsid w:val="00066AF5"/>
    <w:rsid w:val="00120D8F"/>
    <w:rsid w:val="00142393"/>
    <w:rsid w:val="001C1A51"/>
    <w:rsid w:val="00217554"/>
    <w:rsid w:val="0026219B"/>
    <w:rsid w:val="00284DA0"/>
    <w:rsid w:val="002C7752"/>
    <w:rsid w:val="00305019"/>
    <w:rsid w:val="00345D8F"/>
    <w:rsid w:val="00416321"/>
    <w:rsid w:val="00423093"/>
    <w:rsid w:val="00436054"/>
    <w:rsid w:val="004C49DF"/>
    <w:rsid w:val="0059508C"/>
    <w:rsid w:val="006B442A"/>
    <w:rsid w:val="006F0014"/>
    <w:rsid w:val="00733CC1"/>
    <w:rsid w:val="00787B93"/>
    <w:rsid w:val="007A3707"/>
    <w:rsid w:val="007E0225"/>
    <w:rsid w:val="007E3950"/>
    <w:rsid w:val="00863549"/>
    <w:rsid w:val="00875543"/>
    <w:rsid w:val="00875BD8"/>
    <w:rsid w:val="00883920"/>
    <w:rsid w:val="00895B7D"/>
    <w:rsid w:val="008A0813"/>
    <w:rsid w:val="008A443C"/>
    <w:rsid w:val="008F0493"/>
    <w:rsid w:val="00900891"/>
    <w:rsid w:val="00917B0A"/>
    <w:rsid w:val="009D340D"/>
    <w:rsid w:val="009D7AA9"/>
    <w:rsid w:val="00A76608"/>
    <w:rsid w:val="00AC2734"/>
    <w:rsid w:val="00AD1A4A"/>
    <w:rsid w:val="00BA46C1"/>
    <w:rsid w:val="00BD6F70"/>
    <w:rsid w:val="00BE3B64"/>
    <w:rsid w:val="00C131DF"/>
    <w:rsid w:val="00C3091A"/>
    <w:rsid w:val="00CA31E9"/>
    <w:rsid w:val="00CE7A2B"/>
    <w:rsid w:val="00DC47EB"/>
    <w:rsid w:val="00E41104"/>
    <w:rsid w:val="00E6391C"/>
    <w:rsid w:val="00EB381F"/>
    <w:rsid w:val="00F80534"/>
    <w:rsid w:val="00F8486B"/>
    <w:rsid w:val="00FB5902"/>
    <w:rsid w:val="00FD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51D51"/>
  <w15:chartTrackingRefBased/>
  <w15:docId w15:val="{D82987B9-1322-40A5-850A-51D2BDBD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link w:val="a9"/>
    <w:uiPriority w:val="99"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semiHidden/>
    <w:pPr>
      <w:numPr>
        <w:numId w:val="7"/>
      </w:numPr>
    </w:pPr>
  </w:style>
  <w:style w:type="character" w:customStyle="1" w:styleId="a9">
    <w:name w:val="Нижний колонтитул Знак"/>
    <w:link w:val="a8"/>
    <w:uiPriority w:val="99"/>
    <w:rsid w:val="00284DA0"/>
    <w:rPr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066AF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ru-RU"/>
    </w:rPr>
  </w:style>
  <w:style w:type="character" w:styleId="af">
    <w:name w:val="Hyperlink"/>
    <w:uiPriority w:val="99"/>
    <w:unhideWhenUsed/>
    <w:rsid w:val="00066AF5"/>
    <w:rPr>
      <w:color w:val="0563C1"/>
      <w:u w:val="single"/>
    </w:rPr>
  </w:style>
  <w:style w:type="character" w:styleId="af0">
    <w:name w:val="Strong"/>
    <w:uiPriority w:val="22"/>
    <w:qFormat/>
    <w:rsid w:val="00875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20_06_17\svk\fleshka1\&#1057;&#1098;&#1077;&#1084;&#1085;&#1099;&#1081;%20&#1076;&#1080;&#1089;&#1082;\I\WORK\2013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5A25A7-0647-400A-8BE9-62F5CDC9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395</TotalTime>
  <Pages>10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Видение</vt:lpstr>
    </vt:vector>
  </TitlesOfParts>
  <Company>&lt;Название организации&gt;</Company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subject>&lt;Название проекта&gt;</dc:subject>
  <dc:creator>user</dc:creator>
  <cp:keywords/>
  <dc:description/>
  <cp:lastModifiedBy>maximuse 98</cp:lastModifiedBy>
  <cp:revision>4</cp:revision>
  <cp:lastPrinted>2000-05-09T15:23:00Z</cp:lastPrinted>
  <dcterms:created xsi:type="dcterms:W3CDTF">2018-09-22T20:12:00Z</dcterms:created>
  <dcterms:modified xsi:type="dcterms:W3CDTF">2018-09-29T17:59:00Z</dcterms:modified>
</cp:coreProperties>
</file>